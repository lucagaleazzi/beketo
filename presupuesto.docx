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88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383"/>
        <w:gridCol w:w="3620"/>
      </w:tblGrid>
      <w:tr w:rsidR="009C5836" w:rsidRPr="001E3C2E" w14:paraId="424908F1" w14:textId="77777777" w:rsidTr="00ED35DC">
        <w:trPr>
          <w:trHeight w:val="432"/>
        </w:trPr>
        <w:tc>
          <w:tcPr>
            <w:tcW w:w="5383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223603DD" w14:textId="34ACFE21" w:rsidR="009C5836" w:rsidRPr="0091614C" w:rsidRDefault="009C5836" w:rsidP="00761383"/>
        </w:tc>
        <w:tc>
          <w:tcPr>
            <w:tcW w:w="362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09A3F652" w14:textId="77777777" w:rsidR="00AE3240" w:rsidRPr="00AE3240" w:rsidRDefault="00AE3240" w:rsidP="0091614C">
            <w:pPr>
              <w:pStyle w:val="Ttulo1"/>
              <w:rPr>
                <w:sz w:val="32"/>
                <w:szCs w:val="14"/>
              </w:rPr>
            </w:pPr>
            <w:r w:rsidRPr="00AE3240">
              <w:rPr>
                <w:sz w:val="32"/>
                <w:szCs w:val="14"/>
              </w:rPr>
              <w:t>Presupuesto BEKETO</w:t>
            </w:r>
          </w:p>
          <w:p w14:paraId="0D3EEE4F" w14:textId="4F9B088D" w:rsidR="0091614C" w:rsidRPr="0091614C" w:rsidRDefault="0091614C" w:rsidP="0091614C">
            <w:pPr>
              <w:pStyle w:val="Ttulo1"/>
              <w:rPr>
                <w:sz w:val="36"/>
                <w:szCs w:val="16"/>
              </w:rPr>
            </w:pPr>
            <w:r w:rsidRPr="00AE3240">
              <w:rPr>
                <w:sz w:val="32"/>
                <w:szCs w:val="14"/>
              </w:rPr>
              <w:t xml:space="preserve"> Luca Galeazzi</w:t>
            </w:r>
          </w:p>
        </w:tc>
      </w:tr>
      <w:tr w:rsidR="003A1E70" w:rsidRPr="001E3C2E" w14:paraId="11DBE996" w14:textId="77777777" w:rsidTr="00ED35DC">
        <w:trPr>
          <w:trHeight w:val="331"/>
        </w:trPr>
        <w:tc>
          <w:tcPr>
            <w:tcW w:w="5383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28F56ECA" w14:textId="77777777" w:rsidR="00D36630" w:rsidRDefault="005D52A1" w:rsidP="00D36630">
            <w:sdt>
              <w:sdtPr>
                <w:alias w:val="Escriba la dirección:"/>
                <w:tag w:val="Escriba la dirección:"/>
                <w:id w:val="955042285"/>
                <w:placeholder>
                  <w:docPart w:val="0A8D4FE024AE4CF79FB437132C576B40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Dirección postal</w:t>
                </w:r>
              </w:sdtContent>
            </w:sdt>
            <w:r w:rsidR="00FC55BD">
              <w:rPr>
                <w:lang w:bidi="es-ES"/>
              </w:rPr>
              <w:t xml:space="preserve">, </w:t>
            </w:r>
            <w:sdt>
              <w:sdtPr>
                <w:alias w:val="Escriba la ciudad y el código postal:"/>
                <w:tag w:val="Escriba la ciudad y el código postal:"/>
                <w:id w:val="264499010"/>
                <w:placeholder>
                  <w:docPart w:val="1EACA494A5FF48E3B554834F1F8FE741"/>
                </w:placeholder>
                <w:temporary/>
                <w:showingPlcHdr/>
                <w15:appearance w15:val="hidden"/>
              </w:sdtPr>
              <w:sdtEndPr/>
              <w:sdtContent>
                <w:r w:rsidR="00FC55BD">
                  <w:rPr>
                    <w:lang w:bidi="es-ES"/>
                  </w:rPr>
                  <w:t>ciudad y código postal</w:t>
                </w:r>
              </w:sdtContent>
            </w:sdt>
          </w:p>
          <w:p w14:paraId="28A493B8" w14:textId="2420A3A7" w:rsidR="0003207E" w:rsidRDefault="005D52A1" w:rsidP="0003207E">
            <w:sdt>
              <w:sdtPr>
                <w:alias w:val="Teléfono:"/>
                <w:tag w:val="Teléfono:"/>
                <w:id w:val="1967379219"/>
                <w:placeholder>
                  <w:docPart w:val="C876CF4D194243F391AC7314820B87CF"/>
                </w:placeholder>
                <w:temporary/>
                <w:showingPlcHdr/>
                <w15:appearance w15:val="hidden"/>
              </w:sdtPr>
              <w:sdtEndPr/>
              <w:sdtContent>
                <w:r w:rsidR="00FC55BD" w:rsidRPr="001E3C2E">
                  <w:rPr>
                    <w:lang w:bidi="es-ES"/>
                  </w:rPr>
                  <w:t>Teléfono</w:t>
                </w:r>
              </w:sdtContent>
            </w:sdt>
            <w:r w:rsidR="0003207E">
              <w:t>:</w:t>
            </w:r>
            <w:r w:rsidR="00FC55BD">
              <w:rPr>
                <w:lang w:bidi="es-ES"/>
              </w:rPr>
              <w:t xml:space="preserve"> </w:t>
            </w:r>
            <w:r w:rsidR="0003207E">
              <w:rPr>
                <w:lang w:bidi="es-ES"/>
              </w:rPr>
              <w:t>+5492945646425</w:t>
            </w:r>
            <w:r w:rsidR="00FC55BD">
              <w:rPr>
                <w:lang w:bidi="es-ES"/>
              </w:rPr>
              <w:t xml:space="preserve"> </w:t>
            </w:r>
          </w:p>
          <w:p w14:paraId="497D28D5" w14:textId="1332F51E" w:rsidR="003A1E70" w:rsidRDefault="005D52A1" w:rsidP="0003207E">
            <w:sdt>
              <w:sdtPr>
                <w:alias w:val="Escriba el correo electrónico:"/>
                <w:tag w:val="Escriba el correo electrónico:"/>
                <w:id w:val="955042367"/>
                <w:placeholder>
                  <w:docPart w:val="B915FE495CF34E649CD2803DDC6CB878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Correo electrónico</w:t>
                </w:r>
              </w:sdtContent>
            </w:sdt>
            <w:r w:rsidR="0003207E">
              <w:t>: galeazzidev@gmail.com</w:t>
            </w:r>
          </w:p>
        </w:tc>
        <w:tc>
          <w:tcPr>
            <w:tcW w:w="362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6194505D" w14:textId="77777777" w:rsidR="003A1E70" w:rsidRDefault="005D52A1" w:rsidP="0035481F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2A8A776FE22D4C92BFDFCDB00ABDEABA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386F5F">
              <w:rPr>
                <w:lang w:bidi="es-ES"/>
              </w:rPr>
              <w:t xml:space="preserve"> </w:t>
            </w:r>
            <w:sdt>
              <w:sdtPr>
                <w:rPr>
                  <w:rStyle w:val="Carctercarcterdefechaynmero"/>
                </w:rPr>
                <w:alias w:val="Escriba la fecha de expiración:"/>
                <w:tag w:val="Escriba la fecha de expiración:"/>
                <w:id w:val="-932046596"/>
                <w:placeholder>
                  <w:docPart w:val="742027906A6744A19194500E63231D8A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caps/>
                </w:rPr>
              </w:sdtEndPr>
              <w:sdtContent>
                <w:r w:rsidR="00386F5F">
                  <w:rPr>
                    <w:lang w:bidi="es-ES"/>
                  </w:rPr>
                  <w:t>Fecha</w:t>
                </w:r>
              </w:sdtContent>
            </w:sdt>
          </w:p>
        </w:tc>
      </w:tr>
      <w:tr w:rsidR="00ED35DC" w:rsidRPr="001E3C2E" w14:paraId="33736745" w14:textId="77777777" w:rsidTr="00ED35DC">
        <w:trPr>
          <w:trHeight w:val="331"/>
        </w:trPr>
        <w:tc>
          <w:tcPr>
            <w:tcW w:w="5383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1981AD5B" w14:textId="77777777" w:rsidR="00ED35DC" w:rsidRDefault="00ED35DC" w:rsidP="00D36630"/>
        </w:tc>
        <w:tc>
          <w:tcPr>
            <w:tcW w:w="362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1EE43289" w14:textId="77777777" w:rsidR="00ED35DC" w:rsidRDefault="00ED35DC" w:rsidP="0035481F">
            <w:pPr>
              <w:pStyle w:val="Fechadeexpiracin"/>
              <w:rPr>
                <w:rStyle w:val="Carctercarcterdefechadeexpiracin"/>
              </w:rPr>
            </w:pPr>
          </w:p>
        </w:tc>
      </w:tr>
    </w:tbl>
    <w:p w14:paraId="3C9CE540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70"/>
        <w:gridCol w:w="3816"/>
      </w:tblGrid>
      <w:tr w:rsidR="003A1E70" w:rsidRPr="001E3C2E" w14:paraId="141B7BD9" w14:textId="77777777" w:rsidTr="001A1F8E">
        <w:trPr>
          <w:trHeight w:val="1184"/>
        </w:trPr>
        <w:tc>
          <w:tcPr>
            <w:tcW w:w="616" w:type="dxa"/>
          </w:tcPr>
          <w:p w14:paraId="6A13A635" w14:textId="77777777" w:rsidR="003A1E70" w:rsidRPr="001E3C2E" w:rsidRDefault="005D52A1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79702A9A2A28456092C287B7ECD47770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p w14:paraId="0EDC36EB" w14:textId="79154E6D" w:rsidR="00D36630" w:rsidRPr="001E3C2E" w:rsidRDefault="0003207E" w:rsidP="00D36630">
            <w:r>
              <w:t>Carola Lirio</w:t>
            </w:r>
          </w:p>
          <w:p w14:paraId="31338BEC" w14:textId="0BD86201" w:rsidR="00D36630" w:rsidRPr="001E3C2E" w:rsidRDefault="0003207E" w:rsidP="00D36630">
            <w:r>
              <w:t>BEKETO</w:t>
            </w:r>
          </w:p>
          <w:p w14:paraId="038129C6" w14:textId="3770217E" w:rsidR="00D36630" w:rsidRDefault="0003207E" w:rsidP="00D36630">
            <w:r>
              <w:t>Esquel-Chubut</w:t>
            </w:r>
          </w:p>
          <w:p w14:paraId="63C1A5F4" w14:textId="678616CC" w:rsidR="0003207E" w:rsidRPr="001E3C2E" w:rsidRDefault="0003207E" w:rsidP="00D36630">
            <w:r>
              <w:t>U9200</w:t>
            </w:r>
          </w:p>
          <w:p w14:paraId="0D2C4828" w14:textId="16AB59C8" w:rsidR="00D36630" w:rsidRDefault="005D52A1" w:rsidP="00D36630">
            <w:sdt>
              <w:sdtPr>
                <w:alias w:val="Escriba el teléfono del destinatario:"/>
                <w:tag w:val="Escriba el teléfono del destinatario:"/>
                <w:id w:val="955042502"/>
                <w:placeholder>
                  <w:docPart w:val="05550F76D6D54A3FB48A2CE467171413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Teléfono</w:t>
                </w:r>
              </w:sdtContent>
            </w:sdt>
            <w:r w:rsidR="0003207E">
              <w:t>: +5492945413030</w:t>
            </w:r>
          </w:p>
          <w:p w14:paraId="76D8D4FC" w14:textId="0436E9FB" w:rsidR="003A1E70" w:rsidRPr="001E3C2E" w:rsidRDefault="005D52A1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C574DB82053E45A4AD143CE2AB40AAE1"/>
                </w:placeholder>
                <w:temporary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3311324CEB244B58A7D54CE15285E022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03207E">
              <w:rPr>
                <w:lang w:bidi="es-ES"/>
              </w:rPr>
              <w:t xml:space="preserve"> 01</w:t>
            </w:r>
          </w:p>
        </w:tc>
        <w:tc>
          <w:tcPr>
            <w:tcW w:w="3982" w:type="dxa"/>
          </w:tcPr>
          <w:p w14:paraId="776FB90F" w14:textId="77777777" w:rsidR="003A1E70" w:rsidRPr="001E3C2E" w:rsidRDefault="003A1E70" w:rsidP="00DF7693"/>
        </w:tc>
      </w:tr>
    </w:tbl>
    <w:p w14:paraId="7D6AEFFF" w14:textId="77777777" w:rsidR="008A3C48" w:rsidRDefault="008A3C48"/>
    <w:p w14:paraId="0BAFA087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697"/>
        <w:gridCol w:w="4500"/>
        <w:gridCol w:w="1698"/>
        <w:gridCol w:w="1697"/>
      </w:tblGrid>
      <w:tr w:rsidR="00C1473F" w:rsidRPr="001E3C2E" w14:paraId="434921D7" w14:textId="77777777" w:rsidTr="00995086">
        <w:trPr>
          <w:cantSplit/>
          <w:trHeight w:val="288"/>
        </w:trPr>
        <w:tc>
          <w:tcPr>
            <w:tcW w:w="1697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6BAE0646" w14:textId="70A849CA" w:rsidR="00C1473F" w:rsidRPr="001E3C2E" w:rsidRDefault="0003207E" w:rsidP="00723603">
            <w:pPr>
              <w:pStyle w:val="Encabezadosdecolumna"/>
            </w:pPr>
            <w:r>
              <w:t>n°</w:t>
            </w:r>
          </w:p>
        </w:tc>
        <w:sdt>
          <w:sdtPr>
            <w:alias w:val="Descripción:"/>
            <w:tag w:val="Descripción:"/>
            <w:id w:val="-1848702004"/>
            <w:placeholder>
              <w:docPart w:val="7F2B67D5A1DD422ABF8D9814BD36F03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5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0E33A438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AB9F0521F123458AB67244DBAFB36B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98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6E2FA453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F57030537214443499B20E46688235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97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4BFF5E5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14:paraId="638C0D22" w14:textId="77777777" w:rsidTr="00995086">
        <w:trPr>
          <w:cantSplit/>
          <w:trHeight w:val="288"/>
        </w:trPr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7A4122A" w14:textId="0ACA202A" w:rsidR="00C1473F" w:rsidRPr="001E3C2E" w:rsidRDefault="0003207E" w:rsidP="00E91BE9">
            <w:pPr>
              <w:jc w:val="right"/>
            </w:pPr>
            <w:r>
              <w:t>01</w:t>
            </w:r>
          </w:p>
        </w:tc>
        <w:tc>
          <w:tcPr>
            <w:tcW w:w="45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C59C607" w14:textId="27335ABB" w:rsidR="00C1473F" w:rsidRPr="001E3C2E" w:rsidRDefault="00E91BE9" w:rsidP="00E91BE9">
            <w:pPr>
              <w:jc w:val="right"/>
            </w:pPr>
            <w:r>
              <w:t xml:space="preserve">Diseño de logotipo </w:t>
            </w:r>
          </w:p>
        </w:tc>
        <w:tc>
          <w:tcPr>
            <w:tcW w:w="16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0EBC2E" w14:textId="25F20DDC" w:rsidR="00C1473F" w:rsidRPr="00761383" w:rsidRDefault="00E91BE9" w:rsidP="00E91BE9">
            <w:pPr>
              <w:pStyle w:val="Importe"/>
            </w:pPr>
            <w:r>
              <w:t>$</w:t>
            </w:r>
            <w:r w:rsidR="00965ED4">
              <w:t>1</w:t>
            </w:r>
            <w:r>
              <w:t>000</w:t>
            </w:r>
          </w:p>
        </w:tc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560F0C" w14:textId="795D6DCD" w:rsidR="00C1473F" w:rsidRPr="00761383" w:rsidRDefault="00E91BE9" w:rsidP="00E91BE9">
            <w:pPr>
              <w:pStyle w:val="Importe"/>
            </w:pPr>
            <w:r>
              <w:t>$</w:t>
            </w:r>
            <w:r w:rsidR="00965ED4">
              <w:t>1</w:t>
            </w:r>
            <w:r>
              <w:t>000</w:t>
            </w:r>
          </w:p>
        </w:tc>
      </w:tr>
      <w:tr w:rsidR="00AE3240" w:rsidRPr="001E3C2E" w14:paraId="6893B528" w14:textId="77777777" w:rsidTr="00995086">
        <w:trPr>
          <w:cantSplit/>
          <w:trHeight w:val="288"/>
        </w:trPr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D2999E0" w14:textId="71C2D5FD" w:rsidR="00AE3240" w:rsidRDefault="00AE3240" w:rsidP="00E91BE9">
            <w:pPr>
              <w:jc w:val="right"/>
            </w:pPr>
            <w:r>
              <w:t>02</w:t>
            </w:r>
          </w:p>
        </w:tc>
        <w:tc>
          <w:tcPr>
            <w:tcW w:w="45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0012E4C" w14:textId="6E9514D8" w:rsidR="00AE3240" w:rsidRDefault="00AE3240" w:rsidP="00E91BE9">
            <w:pPr>
              <w:jc w:val="right"/>
            </w:pPr>
            <w:r>
              <w:t>Diseño mockup</w:t>
            </w:r>
          </w:p>
        </w:tc>
        <w:tc>
          <w:tcPr>
            <w:tcW w:w="16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59E045" w14:textId="56941316" w:rsidR="00AE3240" w:rsidRDefault="00AE3240" w:rsidP="00E91BE9">
            <w:pPr>
              <w:pStyle w:val="Importe"/>
            </w:pPr>
            <w:r>
              <w:t>$2000</w:t>
            </w:r>
          </w:p>
        </w:tc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AFD758E" w14:textId="305FE5B5" w:rsidR="00AE3240" w:rsidRDefault="00AE3240" w:rsidP="00E91BE9">
            <w:pPr>
              <w:pStyle w:val="Importe"/>
            </w:pPr>
            <w:r>
              <w:t>$2000</w:t>
            </w:r>
          </w:p>
        </w:tc>
      </w:tr>
      <w:tr w:rsidR="00C1473F" w:rsidRPr="001E3C2E" w14:paraId="73EAA948" w14:textId="77777777" w:rsidTr="00995086">
        <w:trPr>
          <w:cantSplit/>
          <w:trHeight w:val="288"/>
        </w:trPr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EE0C006" w14:textId="1FB46737" w:rsidR="00C1473F" w:rsidRPr="001E3C2E" w:rsidRDefault="00E91BE9" w:rsidP="00E91BE9">
            <w:pPr>
              <w:jc w:val="right"/>
            </w:pPr>
            <w:r>
              <w:t>0</w:t>
            </w:r>
            <w:r w:rsidR="00AE3240">
              <w:t>3</w:t>
            </w:r>
          </w:p>
        </w:tc>
        <w:tc>
          <w:tcPr>
            <w:tcW w:w="45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F336485" w14:textId="64B6F483" w:rsidR="00C1473F" w:rsidRPr="001E3C2E" w:rsidRDefault="00E91BE9" w:rsidP="00E91BE9">
            <w:pPr>
              <w:jc w:val="right"/>
            </w:pPr>
            <w:r>
              <w:t>Diseño de estructura HTML</w:t>
            </w:r>
          </w:p>
        </w:tc>
        <w:tc>
          <w:tcPr>
            <w:tcW w:w="16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1A420F3" w14:textId="0E882776" w:rsidR="00C1473F" w:rsidRPr="00761383" w:rsidRDefault="00995086" w:rsidP="00E91BE9">
            <w:pPr>
              <w:pStyle w:val="Importe"/>
            </w:pPr>
            <w:r>
              <w:t>$</w:t>
            </w:r>
            <w:r w:rsidR="00965ED4">
              <w:t>1</w:t>
            </w:r>
            <w:r>
              <w:t>5000</w:t>
            </w:r>
          </w:p>
        </w:tc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090F3EE" w14:textId="2338B35D" w:rsidR="00C1473F" w:rsidRPr="00761383" w:rsidRDefault="00995086" w:rsidP="00E91BE9">
            <w:pPr>
              <w:pStyle w:val="Importe"/>
            </w:pPr>
            <w:r>
              <w:t>$</w:t>
            </w:r>
            <w:r w:rsidR="00965ED4">
              <w:t>1</w:t>
            </w:r>
            <w:r>
              <w:t>5000</w:t>
            </w:r>
          </w:p>
        </w:tc>
      </w:tr>
      <w:tr w:rsidR="00C1473F" w:rsidRPr="001E3C2E" w14:paraId="71020FC3" w14:textId="77777777" w:rsidTr="00995086">
        <w:trPr>
          <w:cantSplit/>
          <w:trHeight w:val="288"/>
        </w:trPr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C6D155D" w14:textId="7DC7C84C" w:rsidR="00C1473F" w:rsidRPr="001E3C2E" w:rsidRDefault="00E91BE9" w:rsidP="00E91BE9">
            <w:pPr>
              <w:jc w:val="right"/>
            </w:pPr>
            <w:r>
              <w:t>0</w:t>
            </w:r>
            <w:r w:rsidR="00AE3240">
              <w:t>4</w:t>
            </w:r>
          </w:p>
        </w:tc>
        <w:tc>
          <w:tcPr>
            <w:tcW w:w="45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FD93AF8" w14:textId="59CF3130" w:rsidR="00C1473F" w:rsidRPr="001E3C2E" w:rsidRDefault="00E91BE9" w:rsidP="00E91BE9">
            <w:pPr>
              <w:jc w:val="right"/>
            </w:pPr>
            <w:r>
              <w:t>Diseño de estilos SCSS</w:t>
            </w:r>
          </w:p>
        </w:tc>
        <w:tc>
          <w:tcPr>
            <w:tcW w:w="16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B8200C" w14:textId="0A23D28B" w:rsidR="00C1473F" w:rsidRPr="00761383" w:rsidRDefault="00995086" w:rsidP="00E91BE9">
            <w:pPr>
              <w:pStyle w:val="Importe"/>
            </w:pPr>
            <w:r>
              <w:t>$</w:t>
            </w:r>
            <w:r w:rsidR="00965ED4">
              <w:t>20</w:t>
            </w:r>
            <w:r>
              <w:t>000</w:t>
            </w:r>
          </w:p>
        </w:tc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1B2520A" w14:textId="07CA812A" w:rsidR="00C1473F" w:rsidRPr="00761383" w:rsidRDefault="00995086" w:rsidP="00E91BE9">
            <w:pPr>
              <w:pStyle w:val="Importe"/>
            </w:pPr>
            <w:r>
              <w:t>$2</w:t>
            </w:r>
            <w:r w:rsidR="00965ED4">
              <w:t>0</w:t>
            </w:r>
            <w:r>
              <w:t>000</w:t>
            </w:r>
          </w:p>
        </w:tc>
      </w:tr>
      <w:tr w:rsidR="00C1473F" w:rsidRPr="001E3C2E" w14:paraId="7425A5B9" w14:textId="77777777" w:rsidTr="00995086">
        <w:trPr>
          <w:cantSplit/>
          <w:trHeight w:val="288"/>
        </w:trPr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723ACA3" w14:textId="0B3DD0BA" w:rsidR="00C1473F" w:rsidRPr="001E3C2E" w:rsidRDefault="00E91BE9" w:rsidP="00E91BE9">
            <w:pPr>
              <w:jc w:val="right"/>
            </w:pPr>
            <w:r>
              <w:t>0</w:t>
            </w:r>
            <w:r w:rsidR="00AE3240">
              <w:t>5</w:t>
            </w:r>
          </w:p>
        </w:tc>
        <w:tc>
          <w:tcPr>
            <w:tcW w:w="45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EA2F2B6" w14:textId="25707C7B" w:rsidR="00C1473F" w:rsidRPr="001E3C2E" w:rsidRDefault="00E91BE9" w:rsidP="00E91BE9">
            <w:pPr>
              <w:jc w:val="right"/>
            </w:pPr>
            <w:r>
              <w:t>SEO e imágenes</w:t>
            </w:r>
          </w:p>
        </w:tc>
        <w:tc>
          <w:tcPr>
            <w:tcW w:w="16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C45EF95" w14:textId="7CC36E6B" w:rsidR="00C1473F" w:rsidRPr="00761383" w:rsidRDefault="00995086" w:rsidP="00E91BE9">
            <w:pPr>
              <w:pStyle w:val="Importe"/>
            </w:pPr>
            <w:r>
              <w:t>$</w:t>
            </w:r>
            <w:r w:rsidR="00965ED4">
              <w:t>3</w:t>
            </w:r>
            <w:r>
              <w:t>000</w:t>
            </w:r>
          </w:p>
        </w:tc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204FB32" w14:textId="107A319B" w:rsidR="00C1473F" w:rsidRPr="00761383" w:rsidRDefault="00995086" w:rsidP="00E91BE9">
            <w:pPr>
              <w:pStyle w:val="Importe"/>
            </w:pPr>
            <w:r>
              <w:t>$</w:t>
            </w:r>
            <w:r w:rsidR="00965ED4">
              <w:t>3</w:t>
            </w:r>
            <w:r>
              <w:t>000</w:t>
            </w:r>
          </w:p>
        </w:tc>
      </w:tr>
      <w:tr w:rsidR="00CB2E13" w:rsidRPr="001E3C2E" w14:paraId="6AB3D492" w14:textId="77777777" w:rsidTr="00995086">
        <w:trPr>
          <w:cantSplit/>
          <w:trHeight w:val="288"/>
        </w:trPr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3538E02" w14:textId="272EB895" w:rsidR="00CB2E13" w:rsidRPr="001E3C2E" w:rsidRDefault="00E91BE9" w:rsidP="00E91BE9">
            <w:pPr>
              <w:jc w:val="right"/>
            </w:pPr>
            <w:r>
              <w:t>0</w:t>
            </w:r>
            <w:r w:rsidR="00AE3240">
              <w:t>6</w:t>
            </w:r>
          </w:p>
        </w:tc>
        <w:tc>
          <w:tcPr>
            <w:tcW w:w="45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77BE0D5" w14:textId="2CB1292D" w:rsidR="00CB2E13" w:rsidRPr="001E3C2E" w:rsidRDefault="00E91BE9" w:rsidP="00E91BE9">
            <w:pPr>
              <w:jc w:val="right"/>
            </w:pPr>
            <w:r>
              <w:t>Servicio de hosting</w:t>
            </w:r>
          </w:p>
        </w:tc>
        <w:tc>
          <w:tcPr>
            <w:tcW w:w="16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6D19C2" w14:textId="1C832E65" w:rsidR="00CB2E13" w:rsidRPr="00761383" w:rsidRDefault="00995086" w:rsidP="00E91BE9">
            <w:pPr>
              <w:pStyle w:val="Importe"/>
            </w:pPr>
            <w:r>
              <w:t>$1200</w:t>
            </w:r>
          </w:p>
        </w:tc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281DACE" w14:textId="3FE3B426" w:rsidR="00CB2E13" w:rsidRPr="00761383" w:rsidRDefault="00995086" w:rsidP="00E91BE9">
            <w:pPr>
              <w:pStyle w:val="Importe"/>
            </w:pPr>
            <w:r>
              <w:t>$1200</w:t>
            </w:r>
          </w:p>
        </w:tc>
      </w:tr>
      <w:tr w:rsidR="00CB2E13" w:rsidRPr="001E3C2E" w14:paraId="470229C4" w14:textId="77777777" w:rsidTr="00995086">
        <w:trPr>
          <w:cantSplit/>
          <w:trHeight w:val="288"/>
        </w:trPr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FEEC6AD" w14:textId="35793772" w:rsidR="00CB2E13" w:rsidRPr="001E3C2E" w:rsidRDefault="00E91BE9" w:rsidP="00E91BE9">
            <w:pPr>
              <w:jc w:val="right"/>
            </w:pPr>
            <w:r>
              <w:t>0</w:t>
            </w:r>
            <w:r w:rsidR="00AE3240">
              <w:t>7</w:t>
            </w:r>
          </w:p>
        </w:tc>
        <w:tc>
          <w:tcPr>
            <w:tcW w:w="45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64881F6" w14:textId="48655D2F" w:rsidR="00CB2E13" w:rsidRPr="001E3C2E" w:rsidRDefault="00E91BE9" w:rsidP="00E91BE9">
            <w:pPr>
              <w:jc w:val="right"/>
            </w:pPr>
            <w:r>
              <w:t>Dominio</w:t>
            </w:r>
          </w:p>
        </w:tc>
        <w:tc>
          <w:tcPr>
            <w:tcW w:w="16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AE8D2A" w14:textId="1B70A296" w:rsidR="00CB2E13" w:rsidRPr="00761383" w:rsidRDefault="00995086" w:rsidP="00E91BE9">
            <w:pPr>
              <w:pStyle w:val="Importe"/>
            </w:pPr>
            <w:r>
              <w:t>$800</w:t>
            </w:r>
          </w:p>
        </w:tc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6A5315" w14:textId="2E326042" w:rsidR="00CB2E13" w:rsidRPr="00761383" w:rsidRDefault="00995086" w:rsidP="00995086">
            <w:pPr>
              <w:pStyle w:val="Importe"/>
            </w:pPr>
            <w:r>
              <w:t>$800</w:t>
            </w:r>
          </w:p>
        </w:tc>
      </w:tr>
      <w:tr w:rsidR="00CB2E13" w:rsidRPr="001E3C2E" w14:paraId="3DBD31FB" w14:textId="77777777" w:rsidTr="00995086">
        <w:trPr>
          <w:cantSplit/>
          <w:trHeight w:val="288"/>
        </w:trPr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9091593" w14:textId="65FBB687" w:rsidR="00CB2E13" w:rsidRPr="001E3C2E" w:rsidRDefault="00E91BE9" w:rsidP="00E91BE9">
            <w:pPr>
              <w:jc w:val="right"/>
            </w:pPr>
            <w:r>
              <w:t>0</w:t>
            </w:r>
            <w:r w:rsidR="00AE3240">
              <w:t>8</w:t>
            </w:r>
          </w:p>
        </w:tc>
        <w:tc>
          <w:tcPr>
            <w:tcW w:w="45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C8D8C49" w14:textId="43E3B42E" w:rsidR="00CB2E13" w:rsidRPr="001E3C2E" w:rsidRDefault="00E91BE9" w:rsidP="00E91BE9">
            <w:pPr>
              <w:jc w:val="right"/>
            </w:pPr>
            <w:r>
              <w:t>Certificados de seguridad</w:t>
            </w:r>
          </w:p>
        </w:tc>
        <w:tc>
          <w:tcPr>
            <w:tcW w:w="169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D4B84DD" w14:textId="4A81A130" w:rsidR="00CB2E13" w:rsidRPr="00761383" w:rsidRDefault="00995086" w:rsidP="00E91BE9">
            <w:pPr>
              <w:pStyle w:val="Importe"/>
            </w:pPr>
            <w:r>
              <w:t>$500</w:t>
            </w:r>
          </w:p>
        </w:tc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53502E7" w14:textId="47EEC4BB" w:rsidR="00CB2E13" w:rsidRPr="00761383" w:rsidRDefault="00995086" w:rsidP="00E91BE9">
            <w:pPr>
              <w:pStyle w:val="Importe"/>
            </w:pPr>
            <w:r>
              <w:t>$500</w:t>
            </w:r>
          </w:p>
        </w:tc>
      </w:tr>
      <w:tr w:rsidR="009520ED" w:rsidRPr="001E3C2E" w14:paraId="763BFCE2" w14:textId="77777777" w:rsidTr="00995086">
        <w:trPr>
          <w:cantSplit/>
          <w:trHeight w:val="288"/>
        </w:trPr>
        <w:tc>
          <w:tcPr>
            <w:tcW w:w="6197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7F169" w14:textId="77777777"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F73979B6B02841A29539F9630116E73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98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6F53771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85CABE9" w14:textId="0734DAD6" w:rsidR="009520ED" w:rsidRPr="00761383" w:rsidRDefault="00995086" w:rsidP="00761383">
            <w:pPr>
              <w:pStyle w:val="Importe"/>
            </w:pPr>
            <w:r>
              <w:t>$</w:t>
            </w:r>
            <w:r w:rsidR="00965ED4">
              <w:t>4</w:t>
            </w:r>
            <w:r w:rsidR="00AE3240">
              <w:t>3</w:t>
            </w:r>
            <w:r w:rsidR="00965ED4">
              <w:t>500</w:t>
            </w:r>
          </w:p>
        </w:tc>
      </w:tr>
      <w:tr w:rsidR="009520ED" w:rsidRPr="001E3C2E" w14:paraId="428666C9" w14:textId="77777777" w:rsidTr="00995086">
        <w:trPr>
          <w:cantSplit/>
          <w:trHeight w:val="288"/>
        </w:trPr>
        <w:tc>
          <w:tcPr>
            <w:tcW w:w="6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151E0" w14:textId="77777777" w:rsidR="009520ED" w:rsidRPr="001E3C2E" w:rsidRDefault="009520ED" w:rsidP="00B96B3F"/>
        </w:tc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E8EEE3F" w14:textId="4169EDCD" w:rsidR="009520ED" w:rsidRPr="001E3C2E" w:rsidRDefault="00995086" w:rsidP="009520ED">
            <w:pPr>
              <w:pStyle w:val="Etiquetas"/>
            </w:pPr>
            <w:r>
              <w:t>IVA (21%)</w:t>
            </w:r>
          </w:p>
        </w:tc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C56A1B5" w14:textId="0EC815F5" w:rsidR="009520ED" w:rsidRPr="00761383" w:rsidRDefault="00965ED4" w:rsidP="00761383">
            <w:pPr>
              <w:pStyle w:val="Importe"/>
            </w:pPr>
            <w:r>
              <w:t>$</w:t>
            </w:r>
            <w:r w:rsidR="00AE3240">
              <w:t>9135</w:t>
            </w:r>
          </w:p>
        </w:tc>
      </w:tr>
      <w:tr w:rsidR="009520ED" w:rsidRPr="001E3C2E" w14:paraId="7240C5EE" w14:textId="77777777" w:rsidTr="00995086">
        <w:trPr>
          <w:cantSplit/>
          <w:trHeight w:val="288"/>
        </w:trPr>
        <w:tc>
          <w:tcPr>
            <w:tcW w:w="6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1F22E" w14:textId="77777777"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8B2DD840022B4E21B3D99CA100C7C9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98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66549B49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69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6D631C9" w14:textId="51FAC0FE" w:rsidR="009520ED" w:rsidRPr="00761383" w:rsidRDefault="00995086" w:rsidP="00761383">
            <w:pPr>
              <w:pStyle w:val="Importe"/>
            </w:pPr>
            <w:r>
              <w:t>$</w:t>
            </w:r>
            <w:r w:rsidR="00AE3240">
              <w:t>52635</w:t>
            </w:r>
          </w:p>
        </w:tc>
      </w:tr>
    </w:tbl>
    <w:p w14:paraId="39F63A77" w14:textId="77777777"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14:paraId="73C53C48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362DBC93" w14:textId="1C47E721" w:rsidR="003A1E70" w:rsidRDefault="005D52A1" w:rsidP="00965ED4">
            <w:pPr>
              <w:pStyle w:val="Tipopequeo"/>
              <w:jc w:val="right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465383FADBA247ADB39138C10D2C2706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995086">
              <w:rPr>
                <w:lang w:bidi="es-ES"/>
              </w:rPr>
              <w:t xml:space="preserve"> Luca Galeazzi</w:t>
            </w:r>
          </w:p>
          <w:p w14:paraId="13A828F9" w14:textId="77777777" w:rsidR="003A1E70" w:rsidRPr="00D8761E" w:rsidRDefault="003A1E70" w:rsidP="00727B08">
            <w:pPr>
              <w:pStyle w:val="Tipopequeo"/>
            </w:pPr>
          </w:p>
          <w:p w14:paraId="35389C91" w14:textId="0311FFC8" w:rsidR="003A1E70" w:rsidRDefault="00965ED4" w:rsidP="00727B08">
            <w:pPr>
              <w:pStyle w:val="Tipopequeo"/>
            </w:pPr>
            <w:r>
              <w:t>TERMINOS Y CONDICIONES:</w:t>
            </w:r>
            <w:r w:rsidR="003A1E70">
              <w:rPr>
                <w:lang w:bidi="es-ES"/>
              </w:rPr>
              <w:t xml:space="preserve"> </w:t>
            </w:r>
          </w:p>
          <w:p w14:paraId="61635175" w14:textId="0F0F3CA8" w:rsidR="00995086" w:rsidRDefault="00995086" w:rsidP="00995086">
            <w:pPr>
              <w:pStyle w:val="Tipopequeo"/>
              <w:numPr>
                <w:ilvl w:val="0"/>
                <w:numId w:val="13"/>
              </w:numPr>
            </w:pPr>
            <w:r>
              <w:t>Se abona 50% al iniciar el proyecto y 50% una vez terminado</w:t>
            </w:r>
          </w:p>
          <w:p w14:paraId="5696A1B7" w14:textId="6C2ADDC6" w:rsidR="00995086" w:rsidRDefault="0091614C" w:rsidP="00995086">
            <w:pPr>
              <w:pStyle w:val="Tipopequeo"/>
              <w:numPr>
                <w:ilvl w:val="0"/>
                <w:numId w:val="13"/>
              </w:numPr>
            </w:pPr>
            <w:r>
              <w:t>Esta ligado a los requerimientos pactados al inicio del proyecto</w:t>
            </w:r>
          </w:p>
          <w:p w14:paraId="438AEC11" w14:textId="7E7146B4" w:rsidR="0091614C" w:rsidRDefault="0091614C" w:rsidP="00995086">
            <w:pPr>
              <w:pStyle w:val="Tipopequeo"/>
              <w:numPr>
                <w:ilvl w:val="0"/>
                <w:numId w:val="13"/>
              </w:numPr>
            </w:pPr>
            <w:r>
              <w:t>Cualquier cambio en los requerimientos, sumara un costo adicional</w:t>
            </w:r>
          </w:p>
          <w:p w14:paraId="5AB2729B" w14:textId="5DB26B89" w:rsidR="0091614C" w:rsidRDefault="0091614C" w:rsidP="00995086">
            <w:pPr>
              <w:pStyle w:val="Tipopequeo"/>
              <w:numPr>
                <w:ilvl w:val="0"/>
                <w:numId w:val="13"/>
              </w:numPr>
            </w:pPr>
            <w:r>
              <w:t>Se abona en efectivo o mediante transferencia bancaria</w:t>
            </w:r>
          </w:p>
          <w:p w14:paraId="20D451B2" w14:textId="3558746B" w:rsidR="0091614C" w:rsidRDefault="0091614C" w:rsidP="00995086">
            <w:pPr>
              <w:pStyle w:val="Tipopequeo"/>
              <w:numPr>
                <w:ilvl w:val="0"/>
                <w:numId w:val="13"/>
              </w:numPr>
            </w:pPr>
            <w:r>
              <w:t>Valido hasta 30/09/2022</w:t>
            </w:r>
          </w:p>
          <w:p w14:paraId="1EC19DC4" w14:textId="5999B1C8" w:rsidR="0091614C" w:rsidRDefault="0091614C" w:rsidP="00786431">
            <w:pPr>
              <w:pStyle w:val="Tipopequeo"/>
              <w:numPr>
                <w:ilvl w:val="0"/>
                <w:numId w:val="13"/>
              </w:numPr>
            </w:pPr>
            <w:r>
              <w:t xml:space="preserve">Plazos de entrega: 15 días hábiles desde </w:t>
            </w:r>
            <w:r w:rsidR="00681787">
              <w:t>el pago inicial</w:t>
            </w:r>
          </w:p>
          <w:p w14:paraId="721CD2FA" w14:textId="56D6A3B9" w:rsidR="0091614C" w:rsidRDefault="0091614C" w:rsidP="0091614C">
            <w:pPr>
              <w:pStyle w:val="Tipopequeo"/>
            </w:pPr>
          </w:p>
          <w:p w14:paraId="0353E76C" w14:textId="44E1CD56" w:rsidR="0091614C" w:rsidRDefault="0091614C" w:rsidP="0091614C">
            <w:pPr>
              <w:pStyle w:val="Tipopequeo"/>
            </w:pPr>
          </w:p>
          <w:p w14:paraId="258F3171" w14:textId="77777777" w:rsidR="0091614C" w:rsidRDefault="0091614C" w:rsidP="0091614C">
            <w:pPr>
              <w:pStyle w:val="Tipopequeo"/>
            </w:pPr>
          </w:p>
          <w:p w14:paraId="57DB44C9" w14:textId="77777777" w:rsidR="003A1E70" w:rsidRDefault="003A1E70" w:rsidP="00727B08">
            <w:pPr>
              <w:pStyle w:val="Tipopequeo"/>
            </w:pPr>
          </w:p>
          <w:p w14:paraId="11EAB242" w14:textId="77777777" w:rsidR="00CA1CFC" w:rsidRPr="007C7496" w:rsidRDefault="005D52A1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4B95C7F50AF14ED797FB6D6BACD7DC2B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14:paraId="3D990A92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70A679BC" w14:textId="77777777" w:rsidR="003A1E70" w:rsidRDefault="005D52A1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D572A0A0BDE34A16B38FDBAC6E83B3AE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333764D2" w14:textId="6C3393A1" w:rsidR="00B764B8" w:rsidRDefault="00B764B8" w:rsidP="003A1E70"/>
    <w:p w14:paraId="11B37111" w14:textId="2C054A1B" w:rsidR="00AE3240" w:rsidRDefault="00AE3240" w:rsidP="003A1E70"/>
    <w:p w14:paraId="61F8B8BC" w14:textId="1DD3F6B7" w:rsidR="00AE3240" w:rsidRDefault="00AE3240" w:rsidP="003A1E70"/>
    <w:p w14:paraId="67AC8BF7" w14:textId="6182797D" w:rsidR="00AE3240" w:rsidRDefault="00AE3240" w:rsidP="003A1E70"/>
    <w:p w14:paraId="657BACCA" w14:textId="54A0AF4D" w:rsidR="00AE3240" w:rsidRDefault="00AE3240" w:rsidP="003A1E70"/>
    <w:p w14:paraId="337208B8" w14:textId="38C55C54" w:rsidR="00AE3240" w:rsidRDefault="00AE3240" w:rsidP="003A1E70"/>
    <w:p w14:paraId="0673C20F" w14:textId="21E86E20" w:rsidR="00AE3240" w:rsidRDefault="00AE3240" w:rsidP="003A1E70"/>
    <w:p w14:paraId="6CD58FB3" w14:textId="57F6AA35" w:rsidR="00AE3240" w:rsidRDefault="00AE3240" w:rsidP="003A1E70"/>
    <w:p w14:paraId="2CEC878D" w14:textId="0918ECF7" w:rsidR="00AE3240" w:rsidRDefault="00AE3240" w:rsidP="003A1E70"/>
    <w:p w14:paraId="1C4770D0" w14:textId="7BBF8E10" w:rsidR="00AE3240" w:rsidRDefault="00AE3240" w:rsidP="003A1E70"/>
    <w:p w14:paraId="7EB9E5FB" w14:textId="3CB8DD39" w:rsidR="00AE3240" w:rsidRDefault="00AE3240" w:rsidP="003A1E70"/>
    <w:p w14:paraId="14B03B49" w14:textId="77777777" w:rsidR="00AE3240" w:rsidRPr="001E3C2E" w:rsidRDefault="00AE3240" w:rsidP="003A1E70">
      <w:r>
        <w:tab/>
      </w:r>
    </w:p>
    <w:tbl>
      <w:tblPr>
        <w:tblW w:w="4688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9003"/>
      </w:tblGrid>
      <w:tr w:rsidR="00AE3240" w:rsidRPr="0091614C" w14:paraId="5483CB53" w14:textId="77777777" w:rsidTr="009C4FBF">
        <w:trPr>
          <w:trHeight w:val="432"/>
        </w:trPr>
        <w:tc>
          <w:tcPr>
            <w:tcW w:w="362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09638BB6" w14:textId="77777777" w:rsidR="00AE3240" w:rsidRDefault="00AE3240" w:rsidP="00AE3240">
            <w:pPr>
              <w:pStyle w:val="Ttulo1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Presupuesto BEKETO</w:t>
            </w:r>
          </w:p>
          <w:p w14:paraId="47DF170B" w14:textId="23839122" w:rsidR="00AE3240" w:rsidRPr="0091614C" w:rsidRDefault="00AE3240" w:rsidP="00AE3240">
            <w:pPr>
              <w:pStyle w:val="Ttulo1"/>
              <w:rPr>
                <w:sz w:val="36"/>
                <w:szCs w:val="16"/>
              </w:rPr>
            </w:pPr>
            <w:r>
              <w:rPr>
                <w:sz w:val="36"/>
                <w:szCs w:val="16"/>
              </w:rPr>
              <w:t>Luca Galeazzi</w:t>
            </w:r>
          </w:p>
        </w:tc>
      </w:tr>
    </w:tbl>
    <w:p w14:paraId="1B0BA41C" w14:textId="722D6D3F" w:rsidR="00AE3240" w:rsidRDefault="00AE3240" w:rsidP="003A1E70"/>
    <w:p w14:paraId="53C4F256" w14:textId="4591AF2C" w:rsidR="00AE3240" w:rsidRDefault="00AE3240" w:rsidP="003A1E70"/>
    <w:p w14:paraId="00FA1456" w14:textId="14EAE98F" w:rsidR="00AE3240" w:rsidRDefault="00AE3240" w:rsidP="003A1E70"/>
    <w:p w14:paraId="130EBCEA" w14:textId="37721132" w:rsidR="00AE3240" w:rsidRDefault="00AE3240" w:rsidP="00681787">
      <w:pPr>
        <w:jc w:val="both"/>
      </w:pPr>
    </w:p>
    <w:p w14:paraId="4DCFF803" w14:textId="3E6A70FE" w:rsidR="00AE3240" w:rsidRDefault="00AE3240" w:rsidP="00681787">
      <w:pPr>
        <w:jc w:val="both"/>
      </w:pPr>
    </w:p>
    <w:p w14:paraId="147D9B50" w14:textId="1F4E0A3E" w:rsidR="00AE3240" w:rsidRDefault="00AE3240" w:rsidP="0068178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FASE DE DISEÑO</w:t>
      </w:r>
    </w:p>
    <w:p w14:paraId="0FEBC012" w14:textId="62343A52" w:rsidR="00AE3240" w:rsidRDefault="00AE3240" w:rsidP="00681787">
      <w:pPr>
        <w:jc w:val="both"/>
        <w:rPr>
          <w:b/>
          <w:bCs/>
          <w:u w:val="single"/>
        </w:rPr>
      </w:pPr>
    </w:p>
    <w:p w14:paraId="08AE3615" w14:textId="0307F452" w:rsidR="00AE3240" w:rsidRPr="00C86ED3" w:rsidRDefault="00C86ED3" w:rsidP="00681787">
      <w:pPr>
        <w:pStyle w:val="Prrafodelista"/>
        <w:numPr>
          <w:ilvl w:val="0"/>
          <w:numId w:val="13"/>
        </w:numPr>
        <w:jc w:val="both"/>
        <w:rPr>
          <w:b/>
          <w:bCs/>
          <w:u w:val="single"/>
        </w:rPr>
      </w:pPr>
      <w:r>
        <w:rPr>
          <w:b/>
          <w:bCs/>
        </w:rPr>
        <w:t>Diseño de logotipo</w:t>
      </w:r>
    </w:p>
    <w:p w14:paraId="025DA9FA" w14:textId="3A7CCC1B" w:rsidR="00C86ED3" w:rsidRDefault="00C86ED3" w:rsidP="00681787">
      <w:pPr>
        <w:pStyle w:val="Prrafodelista"/>
        <w:jc w:val="both"/>
      </w:pPr>
      <w:r>
        <w:t xml:space="preserve">Se confeccionará un logotipo para el cliente basándonos en los requerimientos </w:t>
      </w:r>
      <w:r w:rsidR="00681787">
        <w:t>de este</w:t>
      </w:r>
    </w:p>
    <w:p w14:paraId="686F1635" w14:textId="1316490C" w:rsidR="00C86ED3" w:rsidRPr="00C86ED3" w:rsidRDefault="00C86ED3" w:rsidP="00681787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Diseño mockup</w:t>
      </w:r>
    </w:p>
    <w:p w14:paraId="58FD0642" w14:textId="4DC9C1F5" w:rsidR="00C86ED3" w:rsidRDefault="00C86ED3" w:rsidP="00681787">
      <w:pPr>
        <w:pStyle w:val="Prrafodelista"/>
        <w:jc w:val="both"/>
      </w:pPr>
      <w:r>
        <w:t>Se diseñarán los prototipos mockup de todas las secciones de la página, tanto para vista desktop como para vista Mobile. Se acuerdan fuentes, colores y demás detalles.</w:t>
      </w:r>
    </w:p>
    <w:p w14:paraId="5022C2AC" w14:textId="60932530" w:rsidR="00C86ED3" w:rsidRDefault="00C86ED3" w:rsidP="00681787">
      <w:pPr>
        <w:pStyle w:val="Prrafodelista"/>
        <w:jc w:val="both"/>
      </w:pPr>
    </w:p>
    <w:p w14:paraId="08068113" w14:textId="5FAA0364" w:rsidR="00C86ED3" w:rsidRPr="00C86ED3" w:rsidRDefault="00C86ED3" w:rsidP="00681787">
      <w:pPr>
        <w:pStyle w:val="Prrafodelista"/>
        <w:jc w:val="both"/>
        <w:rPr>
          <w:b/>
          <w:bCs/>
        </w:rPr>
      </w:pPr>
      <w:r>
        <w:rPr>
          <w:b/>
          <w:bCs/>
        </w:rPr>
        <w:t>Plazo = 2 días hábiles</w:t>
      </w:r>
    </w:p>
    <w:p w14:paraId="3C86457F" w14:textId="18510C91" w:rsidR="00C86ED3" w:rsidRDefault="00C86ED3" w:rsidP="00681787">
      <w:pPr>
        <w:pStyle w:val="Prrafodelista"/>
        <w:jc w:val="both"/>
      </w:pPr>
    </w:p>
    <w:p w14:paraId="785BC61A" w14:textId="6E9C764F" w:rsidR="00C86ED3" w:rsidRPr="00681787" w:rsidRDefault="00C86ED3" w:rsidP="00681787">
      <w:pPr>
        <w:jc w:val="both"/>
        <w:rPr>
          <w:b/>
          <w:bCs/>
          <w:u w:val="single"/>
        </w:rPr>
      </w:pPr>
      <w:r w:rsidRPr="00681787">
        <w:rPr>
          <w:b/>
          <w:bCs/>
          <w:u w:val="single"/>
        </w:rPr>
        <w:t>FASE DE DESARROLLO</w:t>
      </w:r>
    </w:p>
    <w:p w14:paraId="0373ADF0" w14:textId="07E47FC5" w:rsidR="00C86ED3" w:rsidRDefault="00C86ED3" w:rsidP="00681787">
      <w:pPr>
        <w:pStyle w:val="Prrafodelista"/>
        <w:jc w:val="both"/>
        <w:rPr>
          <w:b/>
          <w:bCs/>
          <w:u w:val="single"/>
        </w:rPr>
      </w:pPr>
    </w:p>
    <w:p w14:paraId="64066927" w14:textId="191B409E" w:rsidR="00C86ED3" w:rsidRPr="00C86ED3" w:rsidRDefault="00C86ED3" w:rsidP="00681787">
      <w:pPr>
        <w:pStyle w:val="Prrafodelista"/>
        <w:numPr>
          <w:ilvl w:val="0"/>
          <w:numId w:val="13"/>
        </w:numPr>
        <w:jc w:val="both"/>
        <w:rPr>
          <w:b/>
          <w:bCs/>
          <w:u w:val="single"/>
        </w:rPr>
      </w:pPr>
      <w:r>
        <w:rPr>
          <w:b/>
          <w:bCs/>
        </w:rPr>
        <w:t>Estructura HTML</w:t>
      </w:r>
    </w:p>
    <w:p w14:paraId="458AA200" w14:textId="3A9BDC45" w:rsidR="00C86ED3" w:rsidRDefault="00C86ED3" w:rsidP="00681787">
      <w:pPr>
        <w:pStyle w:val="Prrafodelista"/>
        <w:jc w:val="both"/>
      </w:pPr>
      <w:r>
        <w:t xml:space="preserve">Se </w:t>
      </w:r>
      <w:proofErr w:type="gramStart"/>
      <w:r>
        <w:t>desarrollara</w:t>
      </w:r>
      <w:proofErr w:type="gramEnd"/>
      <w:r>
        <w:t xml:space="preserve"> la estructura, los elementos, se introducirán las imágenes</w:t>
      </w:r>
      <w:r w:rsidR="00C42413">
        <w:t xml:space="preserve"> y</w:t>
      </w:r>
      <w:r>
        <w:t xml:space="preserve"> se enlazaran los diferentes links </w:t>
      </w:r>
      <w:r w:rsidR="00C42413">
        <w:t>(</w:t>
      </w:r>
      <w:r>
        <w:t>internos, externos y absolutos</w:t>
      </w:r>
      <w:r w:rsidR="00C42413">
        <w:t>)</w:t>
      </w:r>
    </w:p>
    <w:p w14:paraId="085E180A" w14:textId="71F42210" w:rsidR="00C42413" w:rsidRPr="00C42413" w:rsidRDefault="00C42413" w:rsidP="00681787">
      <w:pPr>
        <w:pStyle w:val="Prrafodelista"/>
        <w:numPr>
          <w:ilvl w:val="0"/>
          <w:numId w:val="13"/>
        </w:numPr>
        <w:jc w:val="both"/>
        <w:rPr>
          <w:u w:val="single"/>
        </w:rPr>
      </w:pPr>
      <w:r>
        <w:rPr>
          <w:b/>
          <w:bCs/>
        </w:rPr>
        <w:t>Estilos SCSS</w:t>
      </w:r>
    </w:p>
    <w:p w14:paraId="3DCBC15D" w14:textId="0A33D0C7" w:rsidR="00C42413" w:rsidRDefault="00C42413" w:rsidP="00681787">
      <w:pPr>
        <w:pStyle w:val="Prrafodelista"/>
        <w:jc w:val="both"/>
      </w:pPr>
      <w:r>
        <w:t>A partir de acá se dará vida al proyecto, aplicándoles los diferentes colores, bordes, alineaciones de elementos, fuentes, tamaños y demás que hagan a la estética de la pagina</w:t>
      </w:r>
    </w:p>
    <w:p w14:paraId="00DD2B6D" w14:textId="1E7FC7DB" w:rsidR="00C42413" w:rsidRPr="00C42413" w:rsidRDefault="00C42413" w:rsidP="00681787">
      <w:pPr>
        <w:pStyle w:val="Prrafodelista"/>
        <w:numPr>
          <w:ilvl w:val="0"/>
          <w:numId w:val="13"/>
        </w:numPr>
        <w:jc w:val="both"/>
        <w:rPr>
          <w:u w:val="single"/>
        </w:rPr>
      </w:pPr>
      <w:r>
        <w:rPr>
          <w:b/>
          <w:bCs/>
        </w:rPr>
        <w:t>SEO y optimización de imágenes</w:t>
      </w:r>
    </w:p>
    <w:p w14:paraId="46BE67C0" w14:textId="1AC03CA6" w:rsidR="00C42413" w:rsidRDefault="00C42413" w:rsidP="00681787">
      <w:pPr>
        <w:pStyle w:val="Prrafodelista"/>
        <w:jc w:val="both"/>
      </w:pPr>
      <w:r>
        <w:t xml:space="preserve">Se </w:t>
      </w:r>
      <w:proofErr w:type="gramStart"/>
      <w:r>
        <w:t>aplicara</w:t>
      </w:r>
      <w:proofErr w:type="gramEnd"/>
      <w:r>
        <w:t xml:space="preserve"> el atributo Alt a todas las imágenes, se reducirá el tamaño de las imágenes en kb, se apli</w:t>
      </w:r>
      <w:r w:rsidR="004F745F">
        <w:t>caran meta descriptions que ayuden al correcto posicionamiento de la web .</w:t>
      </w:r>
    </w:p>
    <w:p w14:paraId="5BE37CED" w14:textId="413C7B05" w:rsidR="004F745F" w:rsidRDefault="004F745F" w:rsidP="00681787">
      <w:pPr>
        <w:pStyle w:val="Prrafodelista"/>
        <w:jc w:val="both"/>
      </w:pPr>
    </w:p>
    <w:p w14:paraId="7FAF2A31" w14:textId="77777777" w:rsidR="00501AD5" w:rsidRDefault="004F745F" w:rsidP="00681787">
      <w:pPr>
        <w:pStyle w:val="Prrafodelista"/>
        <w:jc w:val="both"/>
        <w:rPr>
          <w:b/>
          <w:bCs/>
        </w:rPr>
      </w:pPr>
      <w:r>
        <w:rPr>
          <w:b/>
          <w:bCs/>
        </w:rPr>
        <w:t xml:space="preserve">Plazo = </w:t>
      </w:r>
      <w:r w:rsidR="00501AD5">
        <w:rPr>
          <w:b/>
          <w:bCs/>
        </w:rPr>
        <w:t>8</w:t>
      </w:r>
      <w:r>
        <w:rPr>
          <w:b/>
          <w:bCs/>
        </w:rPr>
        <w:t xml:space="preserve"> </w:t>
      </w:r>
      <w:r w:rsidR="00501AD5">
        <w:rPr>
          <w:b/>
          <w:bCs/>
        </w:rPr>
        <w:t>días</w:t>
      </w:r>
      <w:r>
        <w:rPr>
          <w:b/>
          <w:bCs/>
        </w:rPr>
        <w:t xml:space="preserve"> </w:t>
      </w:r>
      <w:r w:rsidR="00501AD5">
        <w:rPr>
          <w:b/>
          <w:bCs/>
        </w:rPr>
        <w:t>hábiles</w:t>
      </w:r>
    </w:p>
    <w:p w14:paraId="5CC09B6B" w14:textId="77777777" w:rsidR="00501AD5" w:rsidRDefault="00501AD5" w:rsidP="00681787">
      <w:pPr>
        <w:pStyle w:val="Prrafodelista"/>
        <w:jc w:val="both"/>
        <w:rPr>
          <w:b/>
          <w:bCs/>
        </w:rPr>
      </w:pPr>
    </w:p>
    <w:p w14:paraId="3A7BF388" w14:textId="77777777" w:rsidR="00501AD5" w:rsidRPr="00681787" w:rsidRDefault="00501AD5" w:rsidP="00681787">
      <w:pPr>
        <w:jc w:val="both"/>
        <w:rPr>
          <w:b/>
          <w:bCs/>
          <w:u w:val="single"/>
        </w:rPr>
      </w:pPr>
      <w:r w:rsidRPr="00681787">
        <w:rPr>
          <w:b/>
          <w:bCs/>
          <w:u w:val="single"/>
        </w:rPr>
        <w:t>FASE DE CONSTRUCCION</w:t>
      </w:r>
    </w:p>
    <w:p w14:paraId="1BDDA804" w14:textId="77777777" w:rsidR="00501AD5" w:rsidRDefault="00501AD5" w:rsidP="00681787">
      <w:pPr>
        <w:pStyle w:val="Prrafodelista"/>
        <w:jc w:val="both"/>
        <w:rPr>
          <w:b/>
          <w:bCs/>
          <w:u w:val="single"/>
        </w:rPr>
      </w:pPr>
    </w:p>
    <w:p w14:paraId="4848505F" w14:textId="5C51CA8A" w:rsidR="004F745F" w:rsidRDefault="00501AD5" w:rsidP="00681787">
      <w:pPr>
        <w:pStyle w:val="Prrafodelista"/>
        <w:jc w:val="both"/>
      </w:pPr>
      <w:r>
        <w:t>Se carga el contenido y el cliente valida el product</w:t>
      </w:r>
      <w:r w:rsidR="001D59F6">
        <w:t>o</w:t>
      </w:r>
    </w:p>
    <w:p w14:paraId="0AF6098F" w14:textId="191104BC" w:rsidR="001D59F6" w:rsidRDefault="001D59F6" w:rsidP="00681787">
      <w:pPr>
        <w:pStyle w:val="Prrafodelista"/>
        <w:jc w:val="both"/>
        <w:rPr>
          <w:b/>
          <w:bCs/>
        </w:rPr>
      </w:pPr>
    </w:p>
    <w:p w14:paraId="3CEF4E3A" w14:textId="2FADE30D" w:rsidR="001D59F6" w:rsidRPr="001D59F6" w:rsidRDefault="001D59F6" w:rsidP="00681787">
      <w:pPr>
        <w:pStyle w:val="Prrafodelista"/>
        <w:jc w:val="both"/>
        <w:rPr>
          <w:b/>
          <w:bCs/>
        </w:rPr>
      </w:pPr>
      <w:r>
        <w:rPr>
          <w:b/>
          <w:bCs/>
        </w:rPr>
        <w:t>Plazo = 1 día hábil</w:t>
      </w:r>
    </w:p>
    <w:p w14:paraId="1C0917B0" w14:textId="23DE851E" w:rsidR="001D59F6" w:rsidRDefault="001D59F6" w:rsidP="00681787">
      <w:pPr>
        <w:pStyle w:val="Prrafodelista"/>
        <w:jc w:val="both"/>
        <w:rPr>
          <w:b/>
          <w:bCs/>
        </w:rPr>
      </w:pPr>
    </w:p>
    <w:p w14:paraId="2AA5A2FF" w14:textId="185F9C67" w:rsidR="001D59F6" w:rsidRPr="00681787" w:rsidRDefault="001D59F6" w:rsidP="00681787">
      <w:pPr>
        <w:jc w:val="both"/>
        <w:rPr>
          <w:b/>
          <w:bCs/>
          <w:u w:val="single"/>
        </w:rPr>
      </w:pPr>
      <w:r w:rsidRPr="00681787">
        <w:rPr>
          <w:b/>
          <w:bCs/>
          <w:u w:val="single"/>
        </w:rPr>
        <w:t>FASE DE PRUEBAS</w:t>
      </w:r>
    </w:p>
    <w:p w14:paraId="26FFE29A" w14:textId="41A4F6DA" w:rsidR="001D59F6" w:rsidRDefault="001D59F6" w:rsidP="00681787">
      <w:pPr>
        <w:pStyle w:val="Prrafodelista"/>
        <w:jc w:val="both"/>
        <w:rPr>
          <w:b/>
          <w:bCs/>
          <w:u w:val="single"/>
        </w:rPr>
      </w:pPr>
    </w:p>
    <w:p w14:paraId="709ED8EB" w14:textId="02D621AD" w:rsidR="001D59F6" w:rsidRDefault="001D59F6" w:rsidP="00681787">
      <w:pPr>
        <w:pStyle w:val="Prrafodelista"/>
        <w:jc w:val="both"/>
      </w:pPr>
      <w:r>
        <w:t>El cliente prueba el producto y hace sus recomendaciones</w:t>
      </w:r>
    </w:p>
    <w:p w14:paraId="6BD6A4E4" w14:textId="7990C21A" w:rsidR="001D59F6" w:rsidRDefault="001D59F6" w:rsidP="00681787">
      <w:pPr>
        <w:pStyle w:val="Prrafodelista"/>
        <w:jc w:val="both"/>
        <w:rPr>
          <w:b/>
          <w:bCs/>
        </w:rPr>
      </w:pPr>
      <w:r>
        <w:rPr>
          <w:b/>
          <w:bCs/>
        </w:rPr>
        <w:t>Plazo = 2 días hábiles</w:t>
      </w:r>
    </w:p>
    <w:p w14:paraId="4173529C" w14:textId="00350B8F" w:rsidR="001D59F6" w:rsidRDefault="001D59F6" w:rsidP="00681787">
      <w:pPr>
        <w:pStyle w:val="Prrafodelista"/>
        <w:jc w:val="both"/>
        <w:rPr>
          <w:b/>
          <w:bCs/>
        </w:rPr>
      </w:pPr>
    </w:p>
    <w:p w14:paraId="5BEDECD0" w14:textId="3439E2C6" w:rsidR="001D59F6" w:rsidRPr="00681787" w:rsidRDefault="001D59F6" w:rsidP="00681787">
      <w:pPr>
        <w:jc w:val="both"/>
        <w:rPr>
          <w:b/>
          <w:bCs/>
          <w:u w:val="single"/>
        </w:rPr>
      </w:pPr>
      <w:r w:rsidRPr="00681787">
        <w:rPr>
          <w:b/>
          <w:bCs/>
          <w:u w:val="single"/>
        </w:rPr>
        <w:t>FASE DE ENTREGA Y PRODUCCION</w:t>
      </w:r>
    </w:p>
    <w:p w14:paraId="2BBD962E" w14:textId="23372ACB" w:rsidR="001D59F6" w:rsidRDefault="001D59F6" w:rsidP="00681787">
      <w:pPr>
        <w:pStyle w:val="Prrafodelista"/>
        <w:jc w:val="both"/>
        <w:rPr>
          <w:b/>
          <w:bCs/>
          <w:u w:val="single"/>
        </w:rPr>
      </w:pPr>
    </w:p>
    <w:p w14:paraId="16717D8C" w14:textId="09144149" w:rsidR="001D59F6" w:rsidRDefault="001D59F6" w:rsidP="00681787">
      <w:pPr>
        <w:pStyle w:val="Prrafodelista"/>
        <w:jc w:val="both"/>
      </w:pPr>
      <w:r>
        <w:t>Se carga todo, se configura el sitio, el hosting, los servicios de seguridad y se entrega el producto al cliente</w:t>
      </w:r>
    </w:p>
    <w:p w14:paraId="6919372D" w14:textId="0766B941" w:rsidR="001D59F6" w:rsidRDefault="001D59F6" w:rsidP="00681787">
      <w:pPr>
        <w:pStyle w:val="Prrafodelista"/>
        <w:jc w:val="both"/>
      </w:pPr>
    </w:p>
    <w:p w14:paraId="0ADDA86A" w14:textId="3CEC249E" w:rsidR="001D59F6" w:rsidRDefault="001D59F6" w:rsidP="00681787">
      <w:pPr>
        <w:pStyle w:val="Prrafodelista"/>
        <w:jc w:val="both"/>
        <w:rPr>
          <w:b/>
          <w:bCs/>
        </w:rPr>
      </w:pPr>
      <w:r>
        <w:rPr>
          <w:b/>
          <w:bCs/>
        </w:rPr>
        <w:t>Plazo = 2 días hábiles</w:t>
      </w:r>
    </w:p>
    <w:p w14:paraId="37E21DE7" w14:textId="78A1E687" w:rsidR="00681787" w:rsidRDefault="00681787" w:rsidP="001D59F6">
      <w:pPr>
        <w:pStyle w:val="Prrafodelista"/>
        <w:jc w:val="center"/>
        <w:rPr>
          <w:b/>
          <w:bCs/>
        </w:rPr>
      </w:pPr>
    </w:p>
    <w:p w14:paraId="7615D169" w14:textId="67266DD2" w:rsidR="00681787" w:rsidRDefault="00681787" w:rsidP="001D59F6">
      <w:pPr>
        <w:pStyle w:val="Prrafodelista"/>
        <w:jc w:val="center"/>
        <w:rPr>
          <w:b/>
          <w:bCs/>
        </w:rPr>
      </w:pPr>
    </w:p>
    <w:p w14:paraId="48500C52" w14:textId="41F5895E" w:rsidR="00681787" w:rsidRDefault="00681787" w:rsidP="001D59F6">
      <w:pPr>
        <w:pStyle w:val="Prrafodelista"/>
        <w:jc w:val="center"/>
        <w:rPr>
          <w:b/>
          <w:bCs/>
        </w:rPr>
      </w:pPr>
    </w:p>
    <w:p w14:paraId="03A3C45A" w14:textId="3CB06512" w:rsidR="00681787" w:rsidRDefault="00681787" w:rsidP="001D59F6">
      <w:pPr>
        <w:pStyle w:val="Prrafodelista"/>
        <w:jc w:val="center"/>
        <w:rPr>
          <w:b/>
          <w:bCs/>
        </w:rPr>
      </w:pPr>
    </w:p>
    <w:p w14:paraId="56223C1A" w14:textId="7A68A61B" w:rsidR="00681787" w:rsidRDefault="00681787" w:rsidP="001D59F6">
      <w:pPr>
        <w:pStyle w:val="Prrafodelista"/>
        <w:jc w:val="center"/>
        <w:rPr>
          <w:b/>
          <w:bCs/>
        </w:rPr>
      </w:pPr>
    </w:p>
    <w:p w14:paraId="1BB952E5" w14:textId="77777777" w:rsidR="00681787" w:rsidRDefault="00681787" w:rsidP="001D59F6">
      <w:pPr>
        <w:pStyle w:val="Prrafodelista"/>
        <w:jc w:val="center"/>
        <w:rPr>
          <w:b/>
          <w:bCs/>
        </w:rPr>
      </w:pPr>
    </w:p>
    <w:p w14:paraId="7708EBA3" w14:textId="2C44D184" w:rsidR="00681787" w:rsidRDefault="00681787" w:rsidP="00681787">
      <w:pPr>
        <w:pStyle w:val="Prrafodelista"/>
        <w:jc w:val="right"/>
        <w:rPr>
          <w:b/>
          <w:bCs/>
        </w:rPr>
      </w:pPr>
      <w:r>
        <w:rPr>
          <w:b/>
          <w:bCs/>
        </w:rPr>
        <w:t>Presupuesto elaborado por Luca Galeazzi</w:t>
      </w:r>
    </w:p>
    <w:p w14:paraId="777F287E" w14:textId="6C9DA67D" w:rsidR="00681787" w:rsidRPr="00681787" w:rsidRDefault="00681787" w:rsidP="00681787">
      <w:pPr>
        <w:pStyle w:val="Prrafodelista"/>
        <w:jc w:val="right"/>
        <w:rPr>
          <w:b/>
          <w:bCs/>
        </w:rPr>
      </w:pPr>
      <w:r>
        <w:rPr>
          <w:b/>
          <w:bCs/>
        </w:rPr>
        <w:t>A</w:t>
      </w:r>
      <w:r w:rsidRPr="00681787">
        <w:rPr>
          <w:b/>
          <w:bCs/>
        </w:rPr>
        <w:t>l día de la fecha 31/08/2022</w:t>
      </w:r>
    </w:p>
    <w:sectPr w:rsidR="00681787" w:rsidRPr="00681787" w:rsidSect="000A7B97">
      <w:headerReference w:type="default" r:id="rId7"/>
      <w:footerReference w:type="default" r:id="rId8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6F68" w14:textId="77777777" w:rsidR="0003207E" w:rsidRDefault="0003207E">
      <w:r>
        <w:separator/>
      </w:r>
    </w:p>
  </w:endnote>
  <w:endnote w:type="continuationSeparator" w:id="0">
    <w:p w14:paraId="6E6C7DB1" w14:textId="77777777" w:rsidR="0003207E" w:rsidRDefault="0003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27FD" w14:textId="77777777" w:rsidR="00FC55BD" w:rsidRDefault="00FC55BD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3B65C8A" wp14:editId="5608E2E3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20863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B660" w14:textId="77777777" w:rsidR="0003207E" w:rsidRDefault="0003207E">
      <w:r>
        <w:separator/>
      </w:r>
    </w:p>
  </w:footnote>
  <w:footnote w:type="continuationSeparator" w:id="0">
    <w:p w14:paraId="2E7ACACB" w14:textId="77777777" w:rsidR="0003207E" w:rsidRDefault="00032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EF155" w14:textId="77777777" w:rsidR="00FC55BD" w:rsidRDefault="00FC55B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40C88A3" wp14:editId="5FE29D38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234E5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1006CF1"/>
    <w:multiLevelType w:val="hybridMultilevel"/>
    <w:tmpl w:val="51C20B00"/>
    <w:lvl w:ilvl="0" w:tplc="3B48AE5A">
      <w:start w:val="1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4495090">
    <w:abstractNumId w:val="10"/>
  </w:num>
  <w:num w:numId="2" w16cid:durableId="1294019599">
    <w:abstractNumId w:val="12"/>
  </w:num>
  <w:num w:numId="3" w16cid:durableId="1658729003">
    <w:abstractNumId w:val="9"/>
  </w:num>
  <w:num w:numId="4" w16cid:durableId="1755735001">
    <w:abstractNumId w:val="7"/>
  </w:num>
  <w:num w:numId="5" w16cid:durableId="286543701">
    <w:abstractNumId w:val="6"/>
  </w:num>
  <w:num w:numId="6" w16cid:durableId="1948387894">
    <w:abstractNumId w:val="5"/>
  </w:num>
  <w:num w:numId="7" w16cid:durableId="1494757825">
    <w:abstractNumId w:val="4"/>
  </w:num>
  <w:num w:numId="8" w16cid:durableId="1810588162">
    <w:abstractNumId w:val="8"/>
  </w:num>
  <w:num w:numId="9" w16cid:durableId="1376076282">
    <w:abstractNumId w:val="3"/>
  </w:num>
  <w:num w:numId="10" w16cid:durableId="979267000">
    <w:abstractNumId w:val="2"/>
  </w:num>
  <w:num w:numId="11" w16cid:durableId="2080397289">
    <w:abstractNumId w:val="1"/>
  </w:num>
  <w:num w:numId="12" w16cid:durableId="155608383">
    <w:abstractNumId w:val="0"/>
  </w:num>
  <w:num w:numId="13" w16cid:durableId="1194223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7E"/>
    <w:rsid w:val="00002021"/>
    <w:rsid w:val="00012C15"/>
    <w:rsid w:val="00012DA5"/>
    <w:rsid w:val="0001773C"/>
    <w:rsid w:val="00017A97"/>
    <w:rsid w:val="000226F2"/>
    <w:rsid w:val="0003207E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59F6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4F745F"/>
    <w:rsid w:val="00501AD5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5D52A1"/>
    <w:rsid w:val="006171BA"/>
    <w:rsid w:val="00640AAC"/>
    <w:rsid w:val="00647F33"/>
    <w:rsid w:val="0065596D"/>
    <w:rsid w:val="00681787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1614C"/>
    <w:rsid w:val="00923ED7"/>
    <w:rsid w:val="0093291A"/>
    <w:rsid w:val="0093568C"/>
    <w:rsid w:val="009463E1"/>
    <w:rsid w:val="009520ED"/>
    <w:rsid w:val="00961A6A"/>
    <w:rsid w:val="00965ED4"/>
    <w:rsid w:val="00966790"/>
    <w:rsid w:val="0098251A"/>
    <w:rsid w:val="00995086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3205"/>
    <w:rsid w:val="00A57FAF"/>
    <w:rsid w:val="00A62877"/>
    <w:rsid w:val="00A67B29"/>
    <w:rsid w:val="00A71F71"/>
    <w:rsid w:val="00A74C60"/>
    <w:rsid w:val="00AB03C9"/>
    <w:rsid w:val="00AE3240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2413"/>
    <w:rsid w:val="00C43BE7"/>
    <w:rsid w:val="00C52E4D"/>
    <w:rsid w:val="00C560B5"/>
    <w:rsid w:val="00C60CDF"/>
    <w:rsid w:val="00C66691"/>
    <w:rsid w:val="00C66AD0"/>
    <w:rsid w:val="00C74974"/>
    <w:rsid w:val="00C86ED3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1BE9"/>
    <w:rsid w:val="00E9764B"/>
    <w:rsid w:val="00ED35DC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,"/>
  <w:listSeparator w:val=";"/>
  <w14:docId w14:val="2C0BA14F"/>
  <w15:docId w15:val="{879E588A-0B8D-4371-8A72-3B36D6FA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paragraph" w:styleId="Prrafodelista">
    <w:name w:val="List Paragraph"/>
    <w:basedOn w:val="Normal"/>
    <w:uiPriority w:val="34"/>
    <w:unhideWhenUsed/>
    <w:qFormat/>
    <w:rsid w:val="00AE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8D4FE024AE4CF79FB437132C576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C940-7475-457C-A20B-D8385FEA49D8}"/>
      </w:docPartPr>
      <w:docPartBody>
        <w:p w:rsidR="00000000" w:rsidRDefault="000D3374">
          <w:pPr>
            <w:pStyle w:val="0A8D4FE024AE4CF79FB437132C576B40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1EACA494A5FF48E3B554834F1F8FE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E6F47-5AA2-458E-8B88-3F541C71CC3A}"/>
      </w:docPartPr>
      <w:docPartBody>
        <w:p w:rsidR="00000000" w:rsidRDefault="000D3374">
          <w:pPr>
            <w:pStyle w:val="1EACA494A5FF48E3B554834F1F8FE741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C876CF4D194243F391AC7314820B8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3B19-0912-4BC3-90CF-DEC19DD957CE}"/>
      </w:docPartPr>
      <w:docPartBody>
        <w:p w:rsidR="00000000" w:rsidRDefault="000D3374">
          <w:pPr>
            <w:pStyle w:val="C876CF4D194243F391AC7314820B87CF"/>
          </w:pPr>
          <w:r w:rsidRPr="001E3C2E">
            <w:rPr>
              <w:lang w:bidi="es-ES"/>
            </w:rPr>
            <w:t>Teléfono</w:t>
          </w:r>
        </w:p>
      </w:docPartBody>
    </w:docPart>
    <w:docPart>
      <w:docPartPr>
        <w:name w:val="B915FE495CF34E649CD2803DDC6C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F095-5523-4CE4-ACE6-C5FC81C61C33}"/>
      </w:docPartPr>
      <w:docPartBody>
        <w:p w:rsidR="00000000" w:rsidRDefault="000D3374">
          <w:pPr>
            <w:pStyle w:val="B915FE495CF34E649CD2803DDC6CB878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2A8A776FE22D4C92BFDFCDB00ABD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5B761-B4F1-4950-AAB4-A753FAAE8830}"/>
      </w:docPartPr>
      <w:docPartBody>
        <w:p w:rsidR="00000000" w:rsidRDefault="000D3374">
          <w:pPr>
            <w:pStyle w:val="2A8A776FE22D4C92BFDFCDB00ABDEABA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742027906A6744A19194500E63231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1ED0D-8849-4A68-B3C2-BC5EE2B3E6E5}"/>
      </w:docPartPr>
      <w:docPartBody>
        <w:p w:rsidR="00000000" w:rsidRDefault="000D3374">
          <w:pPr>
            <w:pStyle w:val="742027906A6744A19194500E63231D8A"/>
          </w:pPr>
          <w:r>
            <w:rPr>
              <w:lang w:bidi="es-ES"/>
            </w:rPr>
            <w:t>Fecha</w:t>
          </w:r>
        </w:p>
      </w:docPartBody>
    </w:docPart>
    <w:docPart>
      <w:docPartPr>
        <w:name w:val="79702A9A2A28456092C287B7ECD47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D1F4-1228-423C-9361-9FB40E2BA15A}"/>
      </w:docPartPr>
      <w:docPartBody>
        <w:p w:rsidR="00000000" w:rsidRDefault="000D3374">
          <w:pPr>
            <w:pStyle w:val="79702A9A2A28456092C287B7ECD47770"/>
          </w:pPr>
          <w:r>
            <w:rPr>
              <w:lang w:bidi="es-ES"/>
            </w:rPr>
            <w:t>Para</w:t>
          </w:r>
        </w:p>
      </w:docPartBody>
    </w:docPart>
    <w:docPart>
      <w:docPartPr>
        <w:name w:val="05550F76D6D54A3FB48A2CE46717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29B9D-D214-4E7C-9490-C5306A1AB28B}"/>
      </w:docPartPr>
      <w:docPartBody>
        <w:p w:rsidR="00000000" w:rsidRDefault="000D3374">
          <w:pPr>
            <w:pStyle w:val="05550F76D6D54A3FB48A2CE467171413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C574DB82053E45A4AD143CE2AB40A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69885-C89F-4756-ABFE-42EC72FE35A6}"/>
      </w:docPartPr>
      <w:docPartBody>
        <w:p w:rsidR="00000000" w:rsidRDefault="0007523A">
          <w:pPr>
            <w:pStyle w:val="C574DB82053E45A4AD143CE2AB40AAE1"/>
          </w:pPr>
          <w:r>
            <w:rPr>
              <w:lang w:bidi="es-ES"/>
            </w:rPr>
            <w:t>N.º</w:t>
          </w:r>
        </w:p>
      </w:docPartBody>
    </w:docPart>
    <w:docPart>
      <w:docPartPr>
        <w:name w:val="3311324CEB244B58A7D54CE15285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8B672-8F9D-4BF1-8CA0-E42FE94FCC90}"/>
      </w:docPartPr>
      <w:docPartBody>
        <w:p w:rsidR="00000000" w:rsidRDefault="000D3374">
          <w:pPr>
            <w:pStyle w:val="3311324CEB244B58A7D54CE15285E022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7F2B67D5A1DD422ABF8D9814BD36F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A7826-79D5-4A0E-8F57-88D6B088FE62}"/>
      </w:docPartPr>
      <w:docPartBody>
        <w:p w:rsidR="00000000" w:rsidRDefault="000D3374">
          <w:pPr>
            <w:pStyle w:val="7F2B67D5A1DD422ABF8D9814BD36F033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AB9F0521F123458AB67244DBAFB36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97D7F-113F-4B5C-BE90-4C2530C55241}"/>
      </w:docPartPr>
      <w:docPartBody>
        <w:p w:rsidR="00000000" w:rsidRDefault="000D3374">
          <w:pPr>
            <w:pStyle w:val="AB9F0521F123458AB67244DBAFB36BC3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F57030537214443499B20E4668823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5904-E86D-4891-879E-7BEEF87A8B90}"/>
      </w:docPartPr>
      <w:docPartBody>
        <w:p w:rsidR="00000000" w:rsidRDefault="000D3374">
          <w:pPr>
            <w:pStyle w:val="F57030537214443499B20E4668823512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F73979B6B02841A29539F9630116E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8FF90-0594-45F0-9822-611C67765D4C}"/>
      </w:docPartPr>
      <w:docPartBody>
        <w:p w:rsidR="00000000" w:rsidRDefault="000D3374">
          <w:pPr>
            <w:pStyle w:val="F73979B6B02841A29539F9630116E737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8B2DD840022B4E21B3D99CA100C7C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EB92F-06E9-4544-828A-758C28039BA7}"/>
      </w:docPartPr>
      <w:docPartBody>
        <w:p w:rsidR="00000000" w:rsidRDefault="000D3374">
          <w:pPr>
            <w:pStyle w:val="8B2DD840022B4E21B3D99CA100C7C9DD"/>
          </w:pPr>
          <w:r>
            <w:rPr>
              <w:lang w:bidi="es-ES"/>
            </w:rPr>
            <w:t>Total</w:t>
          </w:r>
        </w:p>
      </w:docPartBody>
    </w:docPart>
    <w:docPart>
      <w:docPartPr>
        <w:name w:val="465383FADBA247ADB39138C10D2C2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92ACC-BF63-4B3D-BF42-AF0BD974EBAA}"/>
      </w:docPartPr>
      <w:docPartBody>
        <w:p w:rsidR="00000000" w:rsidRDefault="000D3374">
          <w:pPr>
            <w:pStyle w:val="465383FADBA247ADB39138C10D2C2706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4B95C7F50AF14ED797FB6D6BACD7D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8F4A3-B37B-481E-8103-FB77A8F8F03D}"/>
      </w:docPartPr>
      <w:docPartBody>
        <w:p w:rsidR="00000000" w:rsidRDefault="000D3374">
          <w:pPr>
            <w:pStyle w:val="4B95C7F50AF14ED797FB6D6BACD7DC2B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D572A0A0BDE34A16B38FDBAC6E83B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C187A-5833-46E3-8FB2-724559D8C47C}"/>
      </w:docPartPr>
      <w:docPartBody>
        <w:p w:rsidR="00000000" w:rsidRDefault="000D3374">
          <w:pPr>
            <w:pStyle w:val="D572A0A0BDE34A16B38FDBAC6E83B3AE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82A86436D14EB1A8FD22E0B9458F69">
    <w:name w:val="C082A86436D14EB1A8FD22E0B9458F69"/>
  </w:style>
  <w:style w:type="paragraph" w:customStyle="1" w:styleId="4EF9C42FF9EE4CE6A791EDDC106EB4D2">
    <w:name w:val="4EF9C42FF9EE4CE6A791EDDC106EB4D2"/>
  </w:style>
  <w:style w:type="paragraph" w:customStyle="1" w:styleId="4F12751B4EA04C3286B48795D7B5933A">
    <w:name w:val="4F12751B4EA04C3286B48795D7B5933A"/>
  </w:style>
  <w:style w:type="paragraph" w:customStyle="1" w:styleId="92BA75534CFF4B56A729A1317F2E33C5">
    <w:name w:val="92BA75534CFF4B56A729A1317F2E33C5"/>
  </w:style>
  <w:style w:type="paragraph" w:customStyle="1" w:styleId="DE92A58AEF2F4381AE859F57BB829DC8">
    <w:name w:val="DE92A58AEF2F4381AE859F57BB829DC8"/>
  </w:style>
  <w:style w:type="paragraph" w:customStyle="1" w:styleId="AD96E104C2224AE8925126BB70566E0B">
    <w:name w:val="AD96E104C2224AE8925126BB70566E0B"/>
  </w:style>
  <w:style w:type="paragraph" w:customStyle="1" w:styleId="3C9EBC8EDFFC4F56AB268A2B962AB19A">
    <w:name w:val="3C9EBC8EDFFC4F56AB268A2B962AB19A"/>
  </w:style>
  <w:style w:type="paragraph" w:customStyle="1" w:styleId="0A8D4FE024AE4CF79FB437132C576B40">
    <w:name w:val="0A8D4FE024AE4CF79FB437132C576B40"/>
  </w:style>
  <w:style w:type="paragraph" w:customStyle="1" w:styleId="1EACA494A5FF48E3B554834F1F8FE741">
    <w:name w:val="1EACA494A5FF48E3B554834F1F8FE741"/>
  </w:style>
  <w:style w:type="paragraph" w:customStyle="1" w:styleId="C876CF4D194243F391AC7314820B87CF">
    <w:name w:val="C876CF4D194243F391AC7314820B87CF"/>
  </w:style>
  <w:style w:type="paragraph" w:customStyle="1" w:styleId="0086FDE2886343FB9882D5BCA56B2A55">
    <w:name w:val="0086FDE2886343FB9882D5BCA56B2A55"/>
  </w:style>
  <w:style w:type="paragraph" w:customStyle="1" w:styleId="94E1CE8E7B7C4D7B87C7341773386C02">
    <w:name w:val="94E1CE8E7B7C4D7B87C7341773386C02"/>
  </w:style>
  <w:style w:type="paragraph" w:customStyle="1" w:styleId="73E1432BF0CA463DAB7D9CB5789462A7">
    <w:name w:val="73E1432BF0CA463DAB7D9CB5789462A7"/>
  </w:style>
  <w:style w:type="paragraph" w:customStyle="1" w:styleId="B915FE495CF34E649CD2803DDC6CB878">
    <w:name w:val="B915FE495CF34E649CD2803DDC6CB878"/>
  </w:style>
  <w:style w:type="paragraph" w:customStyle="1" w:styleId="2A8A776FE22D4C92BFDFCDB00ABDEABA">
    <w:name w:val="2A8A776FE22D4C92BFDFCDB00ABDEABA"/>
  </w:style>
  <w:style w:type="paragraph" w:customStyle="1" w:styleId="742027906A6744A19194500E63231D8A">
    <w:name w:val="742027906A6744A19194500E63231D8A"/>
  </w:style>
  <w:style w:type="paragraph" w:customStyle="1" w:styleId="79702A9A2A28456092C287B7ECD47770">
    <w:name w:val="79702A9A2A28456092C287B7ECD47770"/>
  </w:style>
  <w:style w:type="paragraph" w:customStyle="1" w:styleId="6E71AFFCEA5149948C486F8C2A732E07">
    <w:name w:val="6E71AFFCEA5149948C486F8C2A732E07"/>
  </w:style>
  <w:style w:type="paragraph" w:customStyle="1" w:styleId="0BC1C287F9E64298BECA865FF0B8DF0D">
    <w:name w:val="0BC1C287F9E64298BECA865FF0B8DF0D"/>
  </w:style>
  <w:style w:type="paragraph" w:customStyle="1" w:styleId="1DD81948C6D94C7EBF8AC4B7DC28675E">
    <w:name w:val="1DD81948C6D94C7EBF8AC4B7DC28675E"/>
  </w:style>
  <w:style w:type="paragraph" w:customStyle="1" w:styleId="E1222E29FF0B4F9CBE9D1F256C8B9DE2">
    <w:name w:val="E1222E29FF0B4F9CBE9D1F256C8B9DE2"/>
  </w:style>
  <w:style w:type="paragraph" w:customStyle="1" w:styleId="05550F76D6D54A3FB48A2CE467171413">
    <w:name w:val="05550F76D6D54A3FB48A2CE467171413"/>
  </w:style>
  <w:style w:type="paragraph" w:customStyle="1" w:styleId="C574DB82053E45A4AD143CE2AB40AAE1">
    <w:name w:val="C574DB82053E45A4AD143CE2AB40AAE1"/>
  </w:style>
  <w:style w:type="paragraph" w:customStyle="1" w:styleId="3311324CEB244B58A7D54CE15285E022">
    <w:name w:val="3311324CEB244B58A7D54CE15285E022"/>
  </w:style>
  <w:style w:type="paragraph" w:customStyle="1" w:styleId="6D7061288F92486488C645702869BD70">
    <w:name w:val="6D7061288F92486488C645702869BD70"/>
  </w:style>
  <w:style w:type="paragraph" w:customStyle="1" w:styleId="4DE99F6481144D4596B03D5FA23FBC97">
    <w:name w:val="4DE99F6481144D4596B03D5FA23FBC97"/>
  </w:style>
  <w:style w:type="paragraph" w:customStyle="1" w:styleId="770037E3069E4DDDAEBB39495B8B2444">
    <w:name w:val="770037E3069E4DDDAEBB39495B8B2444"/>
  </w:style>
  <w:style w:type="paragraph" w:customStyle="1" w:styleId="E4DBC0AC9E6546D7B4FBC89BD47F4A80">
    <w:name w:val="E4DBC0AC9E6546D7B4FBC89BD47F4A80"/>
  </w:style>
  <w:style w:type="paragraph" w:customStyle="1" w:styleId="557CD907B7194646ACF176B738A9AD65">
    <w:name w:val="557CD907B7194646ACF176B738A9AD65"/>
  </w:style>
  <w:style w:type="paragraph" w:customStyle="1" w:styleId="72CD23B0FC0544BDBD2F91357187F032">
    <w:name w:val="72CD23B0FC0544BDBD2F91357187F032"/>
  </w:style>
  <w:style w:type="paragraph" w:customStyle="1" w:styleId="7F2B67D5A1DD422ABF8D9814BD36F033">
    <w:name w:val="7F2B67D5A1DD422ABF8D9814BD36F033"/>
  </w:style>
  <w:style w:type="paragraph" w:customStyle="1" w:styleId="AB9F0521F123458AB67244DBAFB36BC3">
    <w:name w:val="AB9F0521F123458AB67244DBAFB36BC3"/>
  </w:style>
  <w:style w:type="paragraph" w:customStyle="1" w:styleId="F57030537214443499B20E4668823512">
    <w:name w:val="F57030537214443499B20E4668823512"/>
  </w:style>
  <w:style w:type="paragraph" w:customStyle="1" w:styleId="F73979B6B02841A29539F9630116E737">
    <w:name w:val="F73979B6B02841A29539F9630116E737"/>
  </w:style>
  <w:style w:type="paragraph" w:customStyle="1" w:styleId="7EE46186AFE74D21A88659FF912E7F17">
    <w:name w:val="7EE46186AFE74D21A88659FF912E7F17"/>
  </w:style>
  <w:style w:type="paragraph" w:customStyle="1" w:styleId="8B2DD840022B4E21B3D99CA100C7C9DD">
    <w:name w:val="8B2DD840022B4E21B3D99CA100C7C9DD"/>
  </w:style>
  <w:style w:type="paragraph" w:customStyle="1" w:styleId="465383FADBA247ADB39138C10D2C2706">
    <w:name w:val="465383FADBA247ADB39138C10D2C2706"/>
  </w:style>
  <w:style w:type="paragraph" w:customStyle="1" w:styleId="04DD753D9883440E9F456AB3708F380D">
    <w:name w:val="04DD753D9883440E9F456AB3708F380D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B29536F3F85444AD979B5FCA6507239F">
    <w:name w:val="B29536F3F85444AD979B5FCA6507239F"/>
  </w:style>
  <w:style w:type="paragraph" w:customStyle="1" w:styleId="4B95C7F50AF14ED797FB6D6BACD7DC2B">
    <w:name w:val="4B95C7F50AF14ED797FB6D6BACD7DC2B"/>
  </w:style>
  <w:style w:type="paragraph" w:customStyle="1" w:styleId="D572A0A0BDE34A16B38FDBAC6E83B3AE">
    <w:name w:val="D572A0A0BDE34A16B38FDBAC6E83B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377</TotalTime>
  <Pages>2</Pages>
  <Words>411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 GL</cp:lastModifiedBy>
  <cp:revision>1</cp:revision>
  <cp:lastPrinted>2004-06-01T20:10:00Z</cp:lastPrinted>
  <dcterms:created xsi:type="dcterms:W3CDTF">2022-08-31T19:55:00Z</dcterms:created>
  <dcterms:modified xsi:type="dcterms:W3CDTF">2022-09-01T02:12:00Z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