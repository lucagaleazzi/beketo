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663"/>
        <w:gridCol w:w="3939"/>
      </w:tblGrid>
      <w:tr w:rsidR="009C5836" w:rsidRPr="001E3C2E" w14:paraId="0DFC44FD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25472473" w14:textId="45C39363" w:rsidR="009C5836" w:rsidRPr="001E3C2E" w:rsidRDefault="00B917CE" w:rsidP="00761383">
            <w:r>
              <w:rPr>
                <w:noProof/>
              </w:rPr>
              <w:drawing>
                <wp:inline distT="0" distB="0" distL="0" distR="0" wp14:anchorId="7AFA0977" wp14:editId="3294EE4B">
                  <wp:extent cx="1066800" cy="1066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354E0AAC" w14:textId="290FA280" w:rsidR="00B917CE" w:rsidRPr="00B917CE" w:rsidRDefault="00B917CE" w:rsidP="00B917CE">
            <w:pPr>
              <w:pStyle w:val="Ttulo1"/>
            </w:pPr>
            <w:r>
              <w:t>Desarrollador Web Presupuesto BEKETO</w:t>
            </w:r>
          </w:p>
        </w:tc>
      </w:tr>
      <w:tr w:rsidR="009C5836" w:rsidRPr="001E3C2E" w14:paraId="42340709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6EDADCDAB0A240F7954730EAEC06438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21EF473C" w14:textId="2BDF8542" w:rsidR="009C5836" w:rsidRDefault="0042027C" w:rsidP="009C5836">
                <w:pPr>
                  <w:pStyle w:val="Nombre"/>
                </w:pPr>
                <w:r>
                  <w:t>Luca Galeazzi Lirio</w:t>
                </w:r>
              </w:p>
            </w:sdtContent>
          </w:sdt>
          <w:p w14:paraId="738C9628" w14:textId="3BCAAB3B" w:rsidR="009C5836" w:rsidRDefault="0042027C" w:rsidP="00D36630">
            <w:pPr>
              <w:pStyle w:val="Eslogan"/>
              <w:rPr>
                <w:noProof/>
              </w:rPr>
            </w:pPr>
            <w:r>
              <w:rPr>
                <w:noProof/>
              </w:rPr>
              <w:t>Desarrollo web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0099FF4" w14:textId="44919B6D" w:rsidR="0042027C" w:rsidRDefault="00000000" w:rsidP="0042027C">
            <w:pPr>
              <w:pStyle w:val="Fechaynmero"/>
              <w:rPr>
                <w:lang w:bidi="es-ES"/>
              </w:rPr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88E15038371A4963A4B2A29B891F0E22"/>
                </w:placeholder>
                <w:temporary/>
                <w:showingPlcHdr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07EB81D2335F4D3490B7FDC70019C4B0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  <w:r w:rsidR="0042027C">
              <w:rPr>
                <w:lang w:bidi="es-ES"/>
              </w:rPr>
              <w:t>260611</w:t>
            </w:r>
          </w:p>
          <w:p w14:paraId="3123B719" w14:textId="19AA2993" w:rsidR="009C5836" w:rsidRDefault="00000000" w:rsidP="0042027C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2292CE0F9F6B43A6A1ADC6E75836206C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0627BBCFA2CA42BC97709395DBB0237F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3A1E70" w:rsidRPr="001E3C2E" w14:paraId="37E6C295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5B9F1187" w14:textId="336439BB" w:rsidR="0042027C" w:rsidRDefault="0042027C" w:rsidP="00D36630">
            <w:r>
              <w:t xml:space="preserve">Esquel – Chubut </w:t>
            </w:r>
          </w:p>
          <w:p w14:paraId="27079CF1" w14:textId="48C0951C" w:rsidR="0042027C" w:rsidRDefault="0042027C" w:rsidP="00D36630">
            <w:r>
              <w:t>U9200</w:t>
            </w:r>
          </w:p>
          <w:p w14:paraId="0D40AD39" w14:textId="77777777" w:rsidR="0042027C" w:rsidRDefault="0042027C" w:rsidP="00D36630">
            <w:r>
              <w:t>+5492945646425</w:t>
            </w:r>
          </w:p>
          <w:p w14:paraId="15001C56" w14:textId="2C1164B3" w:rsidR="003A1E70" w:rsidRDefault="0042027C" w:rsidP="00D36630">
            <w:r>
              <w:t>tataeqs@gmail.com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404BD2E7" w14:textId="5EE1DBE6" w:rsidR="003A1E70" w:rsidRDefault="003A1E70" w:rsidP="0042027C">
            <w:pPr>
              <w:pStyle w:val="Fechadeexpiracin"/>
              <w:jc w:val="center"/>
            </w:pPr>
          </w:p>
        </w:tc>
      </w:tr>
    </w:tbl>
    <w:p w14:paraId="2AC39FB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70"/>
        <w:gridCol w:w="3816"/>
      </w:tblGrid>
      <w:tr w:rsidR="003A1E70" w:rsidRPr="001E3C2E" w14:paraId="3C98BC7A" w14:textId="77777777" w:rsidTr="001A1F8E">
        <w:trPr>
          <w:trHeight w:val="1184"/>
        </w:trPr>
        <w:tc>
          <w:tcPr>
            <w:tcW w:w="616" w:type="dxa"/>
          </w:tcPr>
          <w:p w14:paraId="2DD374FE" w14:textId="77777777" w:rsidR="003A1E70" w:rsidRPr="001E3C2E" w:rsidRDefault="00000000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9539A29AC2304602AFA65E4BF7592D53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14:paraId="243C069F" w14:textId="2B9FE10C" w:rsidR="00D36630" w:rsidRPr="001E3C2E" w:rsidRDefault="0042027C" w:rsidP="00D36630">
            <w:r>
              <w:t>Natalia Carola Lirio</w:t>
            </w:r>
          </w:p>
          <w:p w14:paraId="2DD6CD24" w14:textId="4B6CD308" w:rsidR="00D36630" w:rsidRPr="001E3C2E" w:rsidRDefault="0042027C" w:rsidP="00D36630">
            <w:r>
              <w:t>BEKETO</w:t>
            </w:r>
          </w:p>
          <w:p w14:paraId="2A77D5E4" w14:textId="00962758" w:rsidR="00D36630" w:rsidRDefault="0042027C" w:rsidP="0042027C">
            <w:r>
              <w:t>U9200</w:t>
            </w:r>
          </w:p>
          <w:p w14:paraId="1B701AF6" w14:textId="1BE54546" w:rsidR="0042027C" w:rsidRPr="001E3C2E" w:rsidRDefault="0042027C" w:rsidP="0042027C">
            <w:r>
              <w:t>Esquel - Chubut</w:t>
            </w:r>
          </w:p>
          <w:p w14:paraId="21A51BFE" w14:textId="65347FD7" w:rsidR="0042027C" w:rsidRDefault="0042027C" w:rsidP="00D36630">
            <w:r>
              <w:t>+5492945413030</w:t>
            </w:r>
          </w:p>
          <w:p w14:paraId="30162F36" w14:textId="0EB897FC" w:rsidR="003A1E70" w:rsidRPr="001E3C2E" w:rsidRDefault="00000000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53CE97BA2B314C06BE440665BAB4501D"/>
                </w:placeholder>
                <w:temporary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80FD60C186294AD48A831D929068D0AB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42027C">
              <w:rPr>
                <w:lang w:bidi="es-ES"/>
              </w:rPr>
              <w:t xml:space="preserve"> 01</w:t>
            </w:r>
          </w:p>
        </w:tc>
        <w:tc>
          <w:tcPr>
            <w:tcW w:w="3982" w:type="dxa"/>
          </w:tcPr>
          <w:p w14:paraId="5E1DE9A1" w14:textId="77777777" w:rsidR="003A1E70" w:rsidRPr="001E3C2E" w:rsidRDefault="003A1E70" w:rsidP="00DF7693"/>
        </w:tc>
      </w:tr>
    </w:tbl>
    <w:p w14:paraId="4A8358E1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83"/>
        <w:gridCol w:w="2394"/>
        <w:gridCol w:w="2412"/>
        <w:gridCol w:w="2403"/>
      </w:tblGrid>
      <w:tr w:rsidR="00386F5F" w:rsidRPr="001E3C2E" w14:paraId="555AD388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2BF5914C" w14:textId="77777777" w:rsidR="00C1473F" w:rsidRPr="001E3C2E" w:rsidRDefault="00000000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74282B7C71DC4DD4AD9C3938223943A6"/>
                </w:placeholder>
                <w:temporary/>
                <w:showingPlcHdr/>
                <w15:appearance w15:val="hidden"/>
              </w:sdtPr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7A6283E9EAB241DCA3C1DF014D166050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06D3D71F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279D438DB6E04EF1A7AE4443CAA249D9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07F070D2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49AE7FB08E0541AA80AEC4BDE7054B30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2E24D061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687DA70E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1871EE63" w14:textId="67BFFDB8" w:rsidR="00C1473F" w:rsidRPr="00761383" w:rsidRDefault="0042027C" w:rsidP="00761383">
            <w:pPr>
              <w:pStyle w:val="Centrados"/>
            </w:pPr>
            <w:r>
              <w:t>Luca Galeazzi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5D3079B" w14:textId="708961C4" w:rsidR="00C1473F" w:rsidRPr="00761383" w:rsidRDefault="0042027C" w:rsidP="00761383">
            <w:pPr>
              <w:pStyle w:val="Centrados"/>
            </w:pPr>
            <w:r>
              <w:t>Community Managger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BD7B5A0" w14:textId="7DCD80E1" w:rsidR="00C1473F" w:rsidRPr="00761383" w:rsidRDefault="0042027C" w:rsidP="00761383">
            <w:pPr>
              <w:pStyle w:val="Centrados"/>
            </w:pPr>
            <w:r>
              <w:t>Efectivo / Transferencia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D5F9FAE" w14:textId="44A78CC2" w:rsidR="00C1473F" w:rsidRPr="00761383" w:rsidRDefault="0042027C" w:rsidP="00761383">
            <w:pPr>
              <w:pStyle w:val="Centrados"/>
            </w:pPr>
            <w:r>
              <w:t>16-10-22</w:t>
            </w:r>
          </w:p>
        </w:tc>
      </w:tr>
    </w:tbl>
    <w:p w14:paraId="377EC3EA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20"/>
        <w:gridCol w:w="4470"/>
        <w:gridCol w:w="1701"/>
        <w:gridCol w:w="1701"/>
      </w:tblGrid>
      <w:tr w:rsidR="009C5AE4" w:rsidRPr="001E3C2E" w14:paraId="202AB6FC" w14:textId="77777777" w:rsidTr="009C5AE4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6DE851E16DFE4E52AFBB3419CD1CC009"/>
            </w:placeholder>
            <w:temporary/>
            <w:showingPlcHdr/>
            <w15:appearance w15:val="hidden"/>
          </w:sdtPr>
          <w:sdtContent>
            <w:tc>
              <w:tcPr>
                <w:tcW w:w="172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152EBD34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B29E53ADE20F4A98AE95E719A9A38F3C"/>
            </w:placeholder>
            <w:temporary/>
            <w:showingPlcHdr/>
            <w15:appearance w15:val="hidden"/>
          </w:sdtPr>
          <w:sdtContent>
            <w:tc>
              <w:tcPr>
                <w:tcW w:w="44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D1D3B86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544FC95A568745D5930E18FBC3A3A9DB"/>
            </w:placeholder>
            <w:temporary/>
            <w:showingPlcHdr/>
            <w15:appearance w15:val="hidden"/>
          </w:sdtPr>
          <w:sdtContent>
            <w:tc>
              <w:tcPr>
                <w:tcW w:w="1701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5815009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A0677A178BC448678EAACDBE0F096923"/>
            </w:placeholder>
            <w:temporary/>
            <w:showingPlcHdr/>
            <w15:appearance w15:val="hidden"/>
          </w:sdtPr>
          <w:sdtContent>
            <w:tc>
              <w:tcPr>
                <w:tcW w:w="1701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6CE82044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288425AE" w14:textId="77777777" w:rsidTr="009C5AE4">
        <w:trPr>
          <w:cantSplit/>
          <w:trHeight w:val="288"/>
        </w:trPr>
        <w:tc>
          <w:tcPr>
            <w:tcW w:w="17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BA92C7" w14:textId="0B603AFB" w:rsidR="00C1473F" w:rsidRPr="001E3C2E" w:rsidRDefault="00740481" w:rsidP="000E2F7E">
            <w:pPr>
              <w:jc w:val="right"/>
            </w:pPr>
            <w:r>
              <w:t>1</w:t>
            </w:r>
          </w:p>
        </w:tc>
        <w:tc>
          <w:tcPr>
            <w:tcW w:w="44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9D9CBC" w14:textId="65BD0EED" w:rsidR="00C1473F" w:rsidRPr="001E3C2E" w:rsidRDefault="000E2F7E" w:rsidP="000E2F7E">
            <w:pPr>
              <w:jc w:val="right"/>
            </w:pPr>
            <w:proofErr w:type="spellStart"/>
            <w:r>
              <w:t>Publicacio</w:t>
            </w:r>
            <w:r w:rsidR="009C5AE4">
              <w:t>n</w:t>
            </w:r>
            <w:proofErr w:type="spellEnd"/>
            <w:r w:rsidR="009C5AE4">
              <w:t xml:space="preserve"> semanal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29293DD" w14:textId="3F4CDB8D" w:rsidR="00C1473F" w:rsidRPr="00761383" w:rsidRDefault="000E2F7E" w:rsidP="000E2F7E">
            <w:pPr>
              <w:pStyle w:val="Importe"/>
            </w:pPr>
            <w:r>
              <w:t>$</w:t>
            </w:r>
            <w:r w:rsidR="009C5AE4">
              <w:t>1000,00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3F6EA2" w14:textId="1DB053B7" w:rsidR="00C1473F" w:rsidRPr="00761383" w:rsidRDefault="009C5AE4" w:rsidP="000E2F7E">
            <w:pPr>
              <w:pStyle w:val="Importe"/>
            </w:pPr>
            <w:r>
              <w:t>$</w:t>
            </w:r>
            <w:r w:rsidR="00740481">
              <w:t>1</w:t>
            </w:r>
            <w:r>
              <w:t>000,00</w:t>
            </w:r>
          </w:p>
        </w:tc>
      </w:tr>
      <w:tr w:rsidR="00C1473F" w:rsidRPr="001E3C2E" w14:paraId="30AEE34F" w14:textId="77777777" w:rsidTr="009C5AE4">
        <w:trPr>
          <w:cantSplit/>
          <w:trHeight w:val="288"/>
        </w:trPr>
        <w:tc>
          <w:tcPr>
            <w:tcW w:w="17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0A63C2E" w14:textId="74DAF30D" w:rsidR="00C1473F" w:rsidRPr="001E3C2E" w:rsidRDefault="000E2F7E" w:rsidP="000E2F7E">
            <w:pPr>
              <w:jc w:val="right"/>
            </w:pPr>
            <w:r>
              <w:t>2</w:t>
            </w:r>
          </w:p>
        </w:tc>
        <w:tc>
          <w:tcPr>
            <w:tcW w:w="44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45FA4DA" w14:textId="323B4D89" w:rsidR="00C1473F" w:rsidRPr="001E3C2E" w:rsidRDefault="000E2F7E" w:rsidP="000E2F7E">
            <w:pPr>
              <w:jc w:val="right"/>
            </w:pPr>
            <w:r>
              <w:t>Historia semanal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4407A6" w14:textId="770DA4BE" w:rsidR="00C1473F" w:rsidRPr="00761383" w:rsidRDefault="000E2F7E" w:rsidP="000E2F7E">
            <w:pPr>
              <w:pStyle w:val="Importe"/>
            </w:pPr>
            <w:r>
              <w:t>$</w:t>
            </w:r>
            <w:r w:rsidR="009C5AE4">
              <w:t>5</w:t>
            </w:r>
            <w:r>
              <w:t>00</w:t>
            </w:r>
            <w:r w:rsidR="009C5AE4">
              <w:t>,00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E65DF2" w14:textId="64FD05E6" w:rsidR="00C1473F" w:rsidRPr="00761383" w:rsidRDefault="000E2F7E" w:rsidP="000E2F7E">
            <w:pPr>
              <w:pStyle w:val="Importe"/>
            </w:pPr>
            <w:r>
              <w:t>$</w:t>
            </w:r>
            <w:r w:rsidR="009C5AE4">
              <w:t>10</w:t>
            </w:r>
            <w:r>
              <w:t>00</w:t>
            </w:r>
            <w:r w:rsidR="009C5AE4">
              <w:t>,00</w:t>
            </w:r>
          </w:p>
        </w:tc>
      </w:tr>
      <w:tr w:rsidR="00C1473F" w:rsidRPr="001E3C2E" w14:paraId="368B4BFC" w14:textId="77777777" w:rsidTr="009C5AE4">
        <w:trPr>
          <w:cantSplit/>
          <w:trHeight w:val="288"/>
        </w:trPr>
        <w:tc>
          <w:tcPr>
            <w:tcW w:w="17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05311BC" w14:textId="571416CE" w:rsidR="00C1473F" w:rsidRPr="001E3C2E" w:rsidRDefault="00740481" w:rsidP="000E2F7E">
            <w:pPr>
              <w:jc w:val="right"/>
            </w:pPr>
            <w:r>
              <w:t>2</w:t>
            </w:r>
          </w:p>
        </w:tc>
        <w:tc>
          <w:tcPr>
            <w:tcW w:w="44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DDC3070" w14:textId="1C557E05" w:rsidR="00C1473F" w:rsidRPr="001E3C2E" w:rsidRDefault="00740481" w:rsidP="000E2F7E">
            <w:pPr>
              <w:jc w:val="right"/>
            </w:pPr>
            <w:proofErr w:type="spellStart"/>
            <w:r>
              <w:t>Reel</w:t>
            </w:r>
            <w:proofErr w:type="spellEnd"/>
            <w:r>
              <w:t xml:space="preserve"> semanal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3B1C0C" w14:textId="064BF23F" w:rsidR="00C1473F" w:rsidRPr="00761383" w:rsidRDefault="000E2F7E" w:rsidP="000E2F7E">
            <w:pPr>
              <w:pStyle w:val="Importe"/>
            </w:pPr>
            <w:r>
              <w:t>$</w:t>
            </w:r>
            <w:r w:rsidR="00740481">
              <w:t>13</w:t>
            </w:r>
            <w:r>
              <w:t>00</w:t>
            </w:r>
            <w:r w:rsidR="009C5AE4">
              <w:t>,00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AFA64A" w14:textId="66C14EEA" w:rsidR="00C1473F" w:rsidRPr="00761383" w:rsidRDefault="009C5AE4" w:rsidP="000E2F7E">
            <w:pPr>
              <w:pStyle w:val="Importe"/>
            </w:pPr>
            <w:r>
              <w:t>$</w:t>
            </w:r>
            <w:r w:rsidR="00740481">
              <w:t>26</w:t>
            </w:r>
            <w:r>
              <w:t>00,00</w:t>
            </w:r>
          </w:p>
        </w:tc>
      </w:tr>
      <w:tr w:rsidR="00C1473F" w:rsidRPr="001E3C2E" w14:paraId="47C724B7" w14:textId="77777777" w:rsidTr="009C5AE4">
        <w:trPr>
          <w:cantSplit/>
          <w:trHeight w:val="288"/>
        </w:trPr>
        <w:tc>
          <w:tcPr>
            <w:tcW w:w="17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8EED9FE" w14:textId="164E89D9" w:rsidR="00C1473F" w:rsidRPr="001E3C2E" w:rsidRDefault="009C5AE4" w:rsidP="000E2F7E">
            <w:pPr>
              <w:jc w:val="right"/>
            </w:pPr>
            <w:r>
              <w:t>opcional</w:t>
            </w:r>
          </w:p>
        </w:tc>
        <w:tc>
          <w:tcPr>
            <w:tcW w:w="44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E2D97C7" w14:textId="0F84A108" w:rsidR="00C1473F" w:rsidRPr="001E3C2E" w:rsidRDefault="009C5AE4" w:rsidP="000E2F7E">
            <w:pPr>
              <w:jc w:val="right"/>
            </w:pPr>
            <w:r>
              <w:t xml:space="preserve">Mantenimiento de la </w:t>
            </w:r>
            <w:proofErr w:type="spellStart"/>
            <w:r>
              <w:t>pagina</w:t>
            </w:r>
            <w:proofErr w:type="spellEnd"/>
            <w:r>
              <w:t xml:space="preserve"> web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24711A" w14:textId="77023CCB" w:rsidR="00C1473F" w:rsidRPr="00761383" w:rsidRDefault="009C5AE4" w:rsidP="009C5AE4">
            <w:pPr>
              <w:pStyle w:val="Importe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13DB0B" w14:textId="2BE3207F" w:rsidR="00C1473F" w:rsidRPr="00761383" w:rsidRDefault="009C5AE4" w:rsidP="009C5AE4">
            <w:pPr>
              <w:pStyle w:val="Importe"/>
              <w:jc w:val="center"/>
            </w:pPr>
            <w:r>
              <w:t>-</w:t>
            </w:r>
          </w:p>
        </w:tc>
      </w:tr>
      <w:tr w:rsidR="009520ED" w:rsidRPr="001E3C2E" w14:paraId="0216D758" w14:textId="77777777" w:rsidTr="009C5AE4">
        <w:trPr>
          <w:cantSplit/>
          <w:trHeight w:val="288"/>
        </w:trPr>
        <w:tc>
          <w:tcPr>
            <w:tcW w:w="619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E9D10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924CA4A772B24CDCBB69C22BE3BCC7F3"/>
            </w:placeholder>
            <w:temporary/>
            <w:showingPlcHdr/>
            <w15:appearance w15:val="hidden"/>
          </w:sdtPr>
          <w:sdtContent>
            <w:tc>
              <w:tcPr>
                <w:tcW w:w="1701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12C4DE5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B53749" w14:textId="1E7311E7" w:rsidR="009520ED" w:rsidRPr="00761383" w:rsidRDefault="009C5AE4" w:rsidP="00761383">
            <w:pPr>
              <w:pStyle w:val="Importe"/>
            </w:pPr>
            <w:r>
              <w:t>$</w:t>
            </w:r>
            <w:r w:rsidR="00740481">
              <w:t>4600</w:t>
            </w:r>
            <w:r>
              <w:t>,00</w:t>
            </w:r>
          </w:p>
        </w:tc>
      </w:tr>
      <w:tr w:rsidR="009520ED" w:rsidRPr="001E3C2E" w14:paraId="320FD3AA" w14:textId="77777777" w:rsidTr="009C5AE4">
        <w:trPr>
          <w:cantSplit/>
          <w:trHeight w:val="288"/>
        </w:trPr>
        <w:tc>
          <w:tcPr>
            <w:tcW w:w="6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00D0E" w14:textId="77777777" w:rsidR="009520ED" w:rsidRPr="001E3C2E" w:rsidRDefault="009520ED" w:rsidP="00B96B3F"/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711B3DF" w14:textId="05529438" w:rsidR="009520ED" w:rsidRPr="001E3C2E" w:rsidRDefault="009C5AE4" w:rsidP="009520ED">
            <w:pPr>
              <w:pStyle w:val="Etiquetas"/>
            </w:pPr>
            <w:r>
              <w:t>IVA 21%</w:t>
            </w:r>
          </w:p>
        </w:tc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D2E3E10" w14:textId="74461240" w:rsidR="009520ED" w:rsidRPr="00761383" w:rsidRDefault="009C5AE4" w:rsidP="00761383">
            <w:pPr>
              <w:pStyle w:val="Importe"/>
            </w:pPr>
            <w:r>
              <w:t>$</w:t>
            </w:r>
            <w:r w:rsidR="00740481">
              <w:t>966</w:t>
            </w:r>
            <w:r>
              <w:t>,00</w:t>
            </w:r>
          </w:p>
        </w:tc>
      </w:tr>
      <w:tr w:rsidR="009520ED" w:rsidRPr="001E3C2E" w14:paraId="5F982F0A" w14:textId="77777777" w:rsidTr="009C5AE4">
        <w:trPr>
          <w:cantSplit/>
          <w:trHeight w:val="288"/>
        </w:trPr>
        <w:tc>
          <w:tcPr>
            <w:tcW w:w="6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7F128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C07491B806FA47B9B0CE547C433182F5"/>
            </w:placeholder>
            <w:temporary/>
            <w:showingPlcHdr/>
            <w15:appearance w15:val="hidden"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12B618D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4A25C7" w14:textId="47A926D8" w:rsidR="009520ED" w:rsidRPr="00761383" w:rsidRDefault="009C5AE4" w:rsidP="00761383">
            <w:pPr>
              <w:pStyle w:val="Importe"/>
            </w:pPr>
            <w:r>
              <w:t>$</w:t>
            </w:r>
            <w:r w:rsidR="00740481">
              <w:t>5566</w:t>
            </w:r>
            <w:r>
              <w:t>,00</w:t>
            </w:r>
          </w:p>
        </w:tc>
      </w:tr>
    </w:tbl>
    <w:p w14:paraId="6C51741D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390D5FB0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BE06271" w14:textId="44150598" w:rsidR="003A1E70" w:rsidRDefault="00000000" w:rsidP="00727B08">
            <w:pPr>
              <w:pStyle w:val="Tipopequeo"/>
              <w:rPr>
                <w:lang w:bidi="es-ES"/>
              </w:rPr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F474B5B13E154EB3ADE49AD30D971879"/>
                </w:placeholder>
                <w:temporary/>
                <w:showingPlcHdr/>
                <w15:appearance w15:val="hidden"/>
              </w:sdtPr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B917CE">
              <w:rPr>
                <w:lang w:bidi="es-ES"/>
              </w:rPr>
              <w:t xml:space="preserve"> Luca Galeazzi Lirio</w:t>
            </w:r>
          </w:p>
          <w:p w14:paraId="75847101" w14:textId="1A52EC1D" w:rsidR="00B917CE" w:rsidRDefault="00B917CE" w:rsidP="00727B08">
            <w:pPr>
              <w:pStyle w:val="Tipopequeo"/>
            </w:pPr>
            <w:r>
              <w:rPr>
                <w:lang w:bidi="es-ES"/>
              </w:rPr>
              <w:t>Valido hasta: 16/</w:t>
            </w:r>
            <w:r w:rsidR="0042027C">
              <w:rPr>
                <w:lang w:bidi="es-ES"/>
              </w:rPr>
              <w:t>10</w:t>
            </w:r>
            <w:r>
              <w:rPr>
                <w:lang w:bidi="es-ES"/>
              </w:rPr>
              <w:t>/2022</w:t>
            </w:r>
          </w:p>
          <w:p w14:paraId="3A2D3DBA" w14:textId="77777777" w:rsidR="003A1E70" w:rsidRPr="00D8761E" w:rsidRDefault="003A1E70" w:rsidP="00727B08">
            <w:pPr>
              <w:pStyle w:val="Tipopequeo"/>
            </w:pPr>
          </w:p>
          <w:p w14:paraId="74A5D6A5" w14:textId="7CAED4C0" w:rsidR="003A1E70" w:rsidRDefault="00000000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9FD845F6FE914AE2AA0299E8D17B3E9E"/>
                </w:placeholder>
                <w:temporary/>
                <w:showingPlcHdr/>
                <w15:appearance w15:val="hidden"/>
              </w:sdtPr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</w:p>
          <w:p w14:paraId="5A24BE30" w14:textId="40AF0387" w:rsidR="00B917CE" w:rsidRDefault="00B917CE" w:rsidP="00B917CE">
            <w:pPr>
              <w:pStyle w:val="Tipopequeo"/>
              <w:numPr>
                <w:ilvl w:val="0"/>
                <w:numId w:val="13"/>
              </w:numPr>
            </w:pPr>
            <w:r>
              <w:t>Se abona en efectivo o por transferencia bancaria</w:t>
            </w:r>
          </w:p>
          <w:p w14:paraId="152719AD" w14:textId="17D3E054" w:rsidR="00B917CE" w:rsidRDefault="00B917CE" w:rsidP="00B917CE">
            <w:pPr>
              <w:pStyle w:val="Tipopequeo"/>
              <w:numPr>
                <w:ilvl w:val="0"/>
                <w:numId w:val="13"/>
              </w:numPr>
            </w:pPr>
            <w:r>
              <w:t>Se abona del día 1 a 5 de cada mes</w:t>
            </w:r>
          </w:p>
          <w:p w14:paraId="3651BA2D" w14:textId="66C8E563" w:rsidR="00B917CE" w:rsidRDefault="00B917CE" w:rsidP="00B917CE">
            <w:pPr>
              <w:pStyle w:val="Tipopequeo"/>
              <w:numPr>
                <w:ilvl w:val="0"/>
                <w:numId w:val="13"/>
              </w:numPr>
            </w:pPr>
            <w:r>
              <w:t>En caso de solicitar el mantenimiento de la web, solicitar al desarrollador el presupuesto</w:t>
            </w:r>
          </w:p>
          <w:p w14:paraId="19285C20" w14:textId="77777777" w:rsidR="003A1E70" w:rsidRDefault="003A1E70" w:rsidP="00727B08">
            <w:pPr>
              <w:pStyle w:val="Tipopequeo"/>
            </w:pPr>
          </w:p>
          <w:p w14:paraId="3C62E58E" w14:textId="77777777" w:rsidR="00CA1CFC" w:rsidRPr="007C7496" w:rsidRDefault="00000000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349EFC97D97049C9A9C99026CB245432"/>
                </w:placeholder>
                <w:temporary/>
                <w:showingPlcHdr/>
                <w15:appearance w15:val="hidden"/>
              </w:sdtPr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5626F41A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511CBA61" w14:textId="77777777" w:rsidR="003A1E70" w:rsidRDefault="00000000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C601C82BBABE472096DD0E91927A1990"/>
                </w:placeholder>
                <w:temporary/>
                <w:showingPlcHdr/>
                <w15:appearance w15:val="hidden"/>
              </w:sdtPr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F6F739F" w14:textId="77777777"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A94F" w14:textId="77777777" w:rsidR="00020003" w:rsidRDefault="00020003">
      <w:r>
        <w:separator/>
      </w:r>
    </w:p>
  </w:endnote>
  <w:endnote w:type="continuationSeparator" w:id="0">
    <w:p w14:paraId="25906305" w14:textId="77777777" w:rsidR="00020003" w:rsidRDefault="0002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CF8F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3BD7AC6" wp14:editId="071BD48D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9D04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E0D5" w14:textId="77777777" w:rsidR="00020003" w:rsidRDefault="00020003">
      <w:r>
        <w:separator/>
      </w:r>
    </w:p>
  </w:footnote>
  <w:footnote w:type="continuationSeparator" w:id="0">
    <w:p w14:paraId="5E29861D" w14:textId="77777777" w:rsidR="00020003" w:rsidRDefault="0002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8C8A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D525D70" wp14:editId="1BD77558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DD003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E640CA"/>
    <w:multiLevelType w:val="hybridMultilevel"/>
    <w:tmpl w:val="B292FCDE"/>
    <w:lvl w:ilvl="0" w:tplc="BAC0E34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58912">
    <w:abstractNumId w:val="10"/>
  </w:num>
  <w:num w:numId="2" w16cid:durableId="466900308">
    <w:abstractNumId w:val="11"/>
  </w:num>
  <w:num w:numId="3" w16cid:durableId="739713345">
    <w:abstractNumId w:val="9"/>
  </w:num>
  <w:num w:numId="4" w16cid:durableId="1840000357">
    <w:abstractNumId w:val="7"/>
  </w:num>
  <w:num w:numId="5" w16cid:durableId="219096151">
    <w:abstractNumId w:val="6"/>
  </w:num>
  <w:num w:numId="6" w16cid:durableId="416095377">
    <w:abstractNumId w:val="5"/>
  </w:num>
  <w:num w:numId="7" w16cid:durableId="1218591605">
    <w:abstractNumId w:val="4"/>
  </w:num>
  <w:num w:numId="8" w16cid:durableId="1505824838">
    <w:abstractNumId w:val="8"/>
  </w:num>
  <w:num w:numId="9" w16cid:durableId="1535775108">
    <w:abstractNumId w:val="3"/>
  </w:num>
  <w:num w:numId="10" w16cid:durableId="1360932109">
    <w:abstractNumId w:val="2"/>
  </w:num>
  <w:num w:numId="11" w16cid:durableId="1937593057">
    <w:abstractNumId w:val="1"/>
  </w:num>
  <w:num w:numId="12" w16cid:durableId="1825853688">
    <w:abstractNumId w:val="0"/>
  </w:num>
  <w:num w:numId="13" w16cid:durableId="16157522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7E"/>
    <w:rsid w:val="00002021"/>
    <w:rsid w:val="00012C15"/>
    <w:rsid w:val="00012DA5"/>
    <w:rsid w:val="0001773C"/>
    <w:rsid w:val="00017A97"/>
    <w:rsid w:val="00020003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2F7E"/>
    <w:rsid w:val="000E447F"/>
    <w:rsid w:val="000E592C"/>
    <w:rsid w:val="000F1778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2027C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0481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C5AE4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17CE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48249E40"/>
  <w15:docId w15:val="{05E1B25B-B143-4958-943F-3EB1DAC6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DADCDAB0A240F7954730EAEC06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9DD4B-B795-4777-9DF5-EF783263C4A8}"/>
      </w:docPartPr>
      <w:docPartBody>
        <w:p w:rsidR="002A7313" w:rsidRDefault="00000000">
          <w:pPr>
            <w:pStyle w:val="6EDADCDAB0A240F7954730EAEC06438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88E15038371A4963A4B2A29B891F0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C6C72-9FF4-4518-B296-73B5D3C4BCCC}"/>
      </w:docPartPr>
      <w:docPartBody>
        <w:p w:rsidR="002A7313" w:rsidRDefault="00000000">
          <w:pPr>
            <w:pStyle w:val="88E15038371A4963A4B2A29B891F0E22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07EB81D2335F4D3490B7FDC70019C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1386-FB6C-4AD9-B887-065DE1983F73}"/>
      </w:docPartPr>
      <w:docPartBody>
        <w:p w:rsidR="002A7313" w:rsidRDefault="00000000">
          <w:pPr>
            <w:pStyle w:val="07EB81D2335F4D3490B7FDC70019C4B0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2292CE0F9F6B43A6A1ADC6E758362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96D9-3706-469D-9A0D-61D0C43943A8}"/>
      </w:docPartPr>
      <w:docPartBody>
        <w:p w:rsidR="002A7313" w:rsidRDefault="00000000">
          <w:pPr>
            <w:pStyle w:val="2292CE0F9F6B43A6A1ADC6E75836206C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0627BBCFA2CA42BC97709395DBB0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FDFFF-0B97-4C7F-9507-820399C43E12}"/>
      </w:docPartPr>
      <w:docPartBody>
        <w:p w:rsidR="002A7313" w:rsidRDefault="00000000">
          <w:pPr>
            <w:pStyle w:val="0627BBCFA2CA42BC97709395DBB0237F"/>
          </w:pPr>
          <w:r>
            <w:rPr>
              <w:lang w:bidi="es-ES"/>
            </w:rPr>
            <w:t>Fecha</w:t>
          </w:r>
        </w:p>
      </w:docPartBody>
    </w:docPart>
    <w:docPart>
      <w:docPartPr>
        <w:name w:val="9539A29AC2304602AFA65E4BF759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D5A83-76B3-4EBE-96E6-097A581742CF}"/>
      </w:docPartPr>
      <w:docPartBody>
        <w:p w:rsidR="002A7313" w:rsidRDefault="00000000">
          <w:pPr>
            <w:pStyle w:val="9539A29AC2304602AFA65E4BF7592D53"/>
          </w:pPr>
          <w:r>
            <w:rPr>
              <w:lang w:bidi="es-ES"/>
            </w:rPr>
            <w:t>Para</w:t>
          </w:r>
        </w:p>
      </w:docPartBody>
    </w:docPart>
    <w:docPart>
      <w:docPartPr>
        <w:name w:val="53CE97BA2B314C06BE440665BAB4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93515-97AA-4978-A3DD-70DD4CC0FB01}"/>
      </w:docPartPr>
      <w:docPartBody>
        <w:p w:rsidR="002A7313" w:rsidRDefault="00000000">
          <w:pPr>
            <w:pStyle w:val="53CE97BA2B314C06BE440665BAB4501D"/>
          </w:pPr>
          <w:r>
            <w:rPr>
              <w:lang w:bidi="es-ES"/>
            </w:rPr>
            <w:t>N.º</w:t>
          </w:r>
        </w:p>
      </w:docPartBody>
    </w:docPart>
    <w:docPart>
      <w:docPartPr>
        <w:name w:val="80FD60C186294AD48A831D929068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A9C14-1441-4711-B2BB-F173F312F2EA}"/>
      </w:docPartPr>
      <w:docPartBody>
        <w:p w:rsidR="002A7313" w:rsidRDefault="00000000">
          <w:pPr>
            <w:pStyle w:val="80FD60C186294AD48A831D929068D0A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74282B7C71DC4DD4AD9C393822394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E3010-503D-41D4-810D-09BBF0B28AC3}"/>
      </w:docPartPr>
      <w:docPartBody>
        <w:p w:rsidR="002A7313" w:rsidRDefault="00000000">
          <w:pPr>
            <w:pStyle w:val="74282B7C71DC4DD4AD9C3938223943A6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7A6283E9EAB241DCA3C1DF014D166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127F2-1122-49FD-9DA0-D97E40A2B52D}"/>
      </w:docPartPr>
      <w:docPartBody>
        <w:p w:rsidR="002A7313" w:rsidRDefault="00000000">
          <w:pPr>
            <w:pStyle w:val="7A6283E9EAB241DCA3C1DF014D166050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279D438DB6E04EF1A7AE4443CAA24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CFEF4-A4BA-4B28-BB27-CBA827479BD2}"/>
      </w:docPartPr>
      <w:docPartBody>
        <w:p w:rsidR="002A7313" w:rsidRDefault="00000000">
          <w:pPr>
            <w:pStyle w:val="279D438DB6E04EF1A7AE4443CAA249D9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49AE7FB08E0541AA80AEC4BDE7054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3376C-0E87-4226-9846-1A9CA5C52287}"/>
      </w:docPartPr>
      <w:docPartBody>
        <w:p w:rsidR="002A7313" w:rsidRDefault="00000000">
          <w:pPr>
            <w:pStyle w:val="49AE7FB08E0541AA80AEC4BDE7054B30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6DE851E16DFE4E52AFBB3419CD1CC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2FFDA-BBF2-4F58-B044-7700DA86CBD0}"/>
      </w:docPartPr>
      <w:docPartBody>
        <w:p w:rsidR="002A7313" w:rsidRDefault="00000000">
          <w:pPr>
            <w:pStyle w:val="6DE851E16DFE4E52AFBB3419CD1CC009"/>
          </w:pPr>
          <w:r>
            <w:rPr>
              <w:lang w:bidi="es-ES"/>
            </w:rPr>
            <w:t>cant.</w:t>
          </w:r>
        </w:p>
      </w:docPartBody>
    </w:docPart>
    <w:docPart>
      <w:docPartPr>
        <w:name w:val="B29E53ADE20F4A98AE95E719A9A3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D0DC4-2E07-4FAB-BE79-646048398E82}"/>
      </w:docPartPr>
      <w:docPartBody>
        <w:p w:rsidR="002A7313" w:rsidRDefault="00000000">
          <w:pPr>
            <w:pStyle w:val="B29E53ADE20F4A98AE95E719A9A38F3C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544FC95A568745D5930E18FBC3A3A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61A1-BCF0-406F-BC08-F78C3E60329D}"/>
      </w:docPartPr>
      <w:docPartBody>
        <w:p w:rsidR="002A7313" w:rsidRDefault="00000000">
          <w:pPr>
            <w:pStyle w:val="544FC95A568745D5930E18FBC3A3A9DB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A0677A178BC448678EAACDBE0F09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21BA-6D23-43F7-BC3E-31DB19A9F715}"/>
      </w:docPartPr>
      <w:docPartBody>
        <w:p w:rsidR="002A7313" w:rsidRDefault="00000000">
          <w:pPr>
            <w:pStyle w:val="A0677A178BC448678EAACDBE0F096923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924CA4A772B24CDCBB69C22BE3BCC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34DB8-34B9-467F-AB29-19EC8F0B3695}"/>
      </w:docPartPr>
      <w:docPartBody>
        <w:p w:rsidR="002A7313" w:rsidRDefault="00000000">
          <w:pPr>
            <w:pStyle w:val="924CA4A772B24CDCBB69C22BE3BCC7F3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07491B806FA47B9B0CE547C4331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9BFD-1BC4-4F60-B03D-6F513E714713}"/>
      </w:docPartPr>
      <w:docPartBody>
        <w:p w:rsidR="002A7313" w:rsidRDefault="00000000">
          <w:pPr>
            <w:pStyle w:val="C07491B806FA47B9B0CE547C433182F5"/>
          </w:pPr>
          <w:r>
            <w:rPr>
              <w:lang w:bidi="es-ES"/>
            </w:rPr>
            <w:t>Total</w:t>
          </w:r>
        </w:p>
      </w:docPartBody>
    </w:docPart>
    <w:docPart>
      <w:docPartPr>
        <w:name w:val="F474B5B13E154EB3ADE49AD30D971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54CC-EE04-4360-B4C7-272526671A24}"/>
      </w:docPartPr>
      <w:docPartBody>
        <w:p w:rsidR="002A7313" w:rsidRDefault="00000000">
          <w:pPr>
            <w:pStyle w:val="F474B5B13E154EB3ADE49AD30D971879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9FD845F6FE914AE2AA0299E8D17B3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FEA94-E1A0-4A36-80B6-5EE483090887}"/>
      </w:docPartPr>
      <w:docPartBody>
        <w:p w:rsidR="002A7313" w:rsidRDefault="00000000">
          <w:pPr>
            <w:pStyle w:val="9FD845F6FE914AE2AA0299E8D17B3E9E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349EFC97D97049C9A9C99026CB2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11AB4-0FB9-48A1-AE8A-A27DBF149686}"/>
      </w:docPartPr>
      <w:docPartBody>
        <w:p w:rsidR="002A7313" w:rsidRDefault="00000000">
          <w:pPr>
            <w:pStyle w:val="349EFC97D97049C9A9C99026CB245432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C601C82BBABE472096DD0E91927A1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81AEF-98A0-4CB5-9DEF-DE4AF8BBB22D}"/>
      </w:docPartPr>
      <w:docPartBody>
        <w:p w:rsidR="002A7313" w:rsidRDefault="00000000">
          <w:pPr>
            <w:pStyle w:val="C601C82BBABE472096DD0E91927A1990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67"/>
    <w:rsid w:val="002A7313"/>
    <w:rsid w:val="0033682F"/>
    <w:rsid w:val="00C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DADCDAB0A240F7954730EAEC064380">
    <w:name w:val="6EDADCDAB0A240F7954730EAEC064380"/>
  </w:style>
  <w:style w:type="paragraph" w:customStyle="1" w:styleId="88E15038371A4963A4B2A29B891F0E22">
    <w:name w:val="88E15038371A4963A4B2A29B891F0E22"/>
  </w:style>
  <w:style w:type="paragraph" w:customStyle="1" w:styleId="07EB81D2335F4D3490B7FDC70019C4B0">
    <w:name w:val="07EB81D2335F4D3490B7FDC70019C4B0"/>
  </w:style>
  <w:style w:type="paragraph" w:customStyle="1" w:styleId="2292CE0F9F6B43A6A1ADC6E75836206C">
    <w:name w:val="2292CE0F9F6B43A6A1ADC6E75836206C"/>
  </w:style>
  <w:style w:type="paragraph" w:customStyle="1" w:styleId="0627BBCFA2CA42BC97709395DBB0237F">
    <w:name w:val="0627BBCFA2CA42BC97709395DBB0237F"/>
  </w:style>
  <w:style w:type="paragraph" w:customStyle="1" w:styleId="9539A29AC2304602AFA65E4BF7592D53">
    <w:name w:val="9539A29AC2304602AFA65E4BF7592D53"/>
  </w:style>
  <w:style w:type="paragraph" w:customStyle="1" w:styleId="53CE97BA2B314C06BE440665BAB4501D">
    <w:name w:val="53CE97BA2B314C06BE440665BAB4501D"/>
  </w:style>
  <w:style w:type="paragraph" w:customStyle="1" w:styleId="80FD60C186294AD48A831D929068D0AB">
    <w:name w:val="80FD60C186294AD48A831D929068D0AB"/>
  </w:style>
  <w:style w:type="paragraph" w:customStyle="1" w:styleId="74282B7C71DC4DD4AD9C3938223943A6">
    <w:name w:val="74282B7C71DC4DD4AD9C3938223943A6"/>
  </w:style>
  <w:style w:type="paragraph" w:customStyle="1" w:styleId="7A6283E9EAB241DCA3C1DF014D166050">
    <w:name w:val="7A6283E9EAB241DCA3C1DF014D166050"/>
  </w:style>
  <w:style w:type="paragraph" w:customStyle="1" w:styleId="279D438DB6E04EF1A7AE4443CAA249D9">
    <w:name w:val="279D438DB6E04EF1A7AE4443CAA249D9"/>
  </w:style>
  <w:style w:type="paragraph" w:customStyle="1" w:styleId="49AE7FB08E0541AA80AEC4BDE7054B30">
    <w:name w:val="49AE7FB08E0541AA80AEC4BDE7054B30"/>
  </w:style>
  <w:style w:type="paragraph" w:customStyle="1" w:styleId="6DE851E16DFE4E52AFBB3419CD1CC009">
    <w:name w:val="6DE851E16DFE4E52AFBB3419CD1CC009"/>
  </w:style>
  <w:style w:type="paragraph" w:customStyle="1" w:styleId="B29E53ADE20F4A98AE95E719A9A38F3C">
    <w:name w:val="B29E53ADE20F4A98AE95E719A9A38F3C"/>
  </w:style>
  <w:style w:type="paragraph" w:customStyle="1" w:styleId="544FC95A568745D5930E18FBC3A3A9DB">
    <w:name w:val="544FC95A568745D5930E18FBC3A3A9DB"/>
  </w:style>
  <w:style w:type="paragraph" w:customStyle="1" w:styleId="A0677A178BC448678EAACDBE0F096923">
    <w:name w:val="A0677A178BC448678EAACDBE0F096923"/>
  </w:style>
  <w:style w:type="paragraph" w:customStyle="1" w:styleId="924CA4A772B24CDCBB69C22BE3BCC7F3">
    <w:name w:val="924CA4A772B24CDCBB69C22BE3BCC7F3"/>
  </w:style>
  <w:style w:type="paragraph" w:customStyle="1" w:styleId="C07491B806FA47B9B0CE547C433182F5">
    <w:name w:val="C07491B806FA47B9B0CE547C433182F5"/>
  </w:style>
  <w:style w:type="paragraph" w:customStyle="1" w:styleId="F474B5B13E154EB3ADE49AD30D971879">
    <w:name w:val="F474B5B13E154EB3ADE49AD30D971879"/>
  </w:style>
  <w:style w:type="paragraph" w:customStyle="1" w:styleId="9FD845F6FE914AE2AA0299E8D17B3E9E">
    <w:name w:val="9FD845F6FE914AE2AA0299E8D17B3E9E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349EFC97D97049C9A9C99026CB245432">
    <w:name w:val="349EFC97D97049C9A9C99026CB245432"/>
  </w:style>
  <w:style w:type="paragraph" w:customStyle="1" w:styleId="C601C82BBABE472096DD0E91927A1990">
    <w:name w:val="C601C82BBABE472096DD0E91927A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5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Luca Galeazzi Lirio</dc:subject>
  <dc:creator>Luca</dc:creator>
  <cp:lastModifiedBy>LUCA GL</cp:lastModifiedBy>
  <cp:revision>2</cp:revision>
  <cp:lastPrinted>2004-06-01T20:10:00Z</cp:lastPrinted>
  <dcterms:created xsi:type="dcterms:W3CDTF">2022-09-16T22:01:00Z</dcterms:created>
  <dcterms:modified xsi:type="dcterms:W3CDTF">2022-09-16T22:01:00Z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